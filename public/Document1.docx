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-484505</wp:posOffset>
                </wp:positionH>
                <wp:positionV relativeFrom="paragraph">
                  <wp:posOffset>7957185</wp:posOffset>
                </wp:positionV>
                <wp:extent cx="6739255" cy="662305"/>
                <wp:effectExtent l="0" t="0" r="0" b="0"/>
                <wp:wrapNone/>
                <wp:docPr id="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255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38.15pt;margin-top:626.55pt;height:52.15pt;width:530.65pt;z-index:251667456;mso-width-relative:page;mso-height-relative:page;" filled="f" stroked="f" coordsize="21600,21600" o:gfxdata="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jjq5F2gAAAA0BAAAPAAAAAAAAAAEAIAAAACIAAABkcnMvZG93bnJldi54bWxQSwEC&#10;FAAUAAAACACHTuJAVbJUWLkBAABd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869950</wp:posOffset>
                </wp:positionV>
                <wp:extent cx="191770" cy="203835"/>
                <wp:effectExtent l="4445" t="4445" r="13335" b="20320"/>
                <wp:wrapNone/>
                <wp:docPr id="9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770" cy="20383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  <a:gd name="txL" fmla="*/ 0 w 82"/>
                            <a:gd name="txT" fmla="*/ 0 h 109"/>
                            <a:gd name="txR" fmla="*/ 144000 w 82"/>
                            <a:gd name="txB" fmla="*/ 143510 h 109"/>
                          </a:gdLst>
                          <a:ahLst/>
                          <a:cxnLst>
                            <a:cxn ang="0">
                              <a:pos x="71438" y="142240"/>
                            </a:cxn>
                            <a:cxn ang="0">
                              <a:pos x="0" y="53503"/>
                            </a:cxn>
                            <a:cxn ang="0">
                              <a:pos x="71438" y="0"/>
                            </a:cxn>
                            <a:cxn ang="0">
                              <a:pos x="142875" y="53503"/>
                            </a:cxn>
                            <a:cxn ang="0">
                              <a:pos x="71438" y="142240"/>
                            </a:cxn>
                            <a:cxn ang="0">
                              <a:pos x="71438" y="18269"/>
                            </a:cxn>
                            <a:cxn ang="0">
                              <a:pos x="22651" y="53503"/>
                            </a:cxn>
                            <a:cxn ang="0">
                              <a:pos x="71438" y="90042"/>
                            </a:cxn>
                            <a:cxn ang="0">
                              <a:pos x="118482" y="53503"/>
                            </a:cxn>
                            <a:cxn ang="0">
                              <a:pos x="71438" y="18269"/>
                            </a:cxn>
                            <a:cxn ang="0">
                              <a:pos x="71438" y="18269"/>
                            </a:cxn>
                            <a:cxn ang="0">
                              <a:pos x="71438" y="18269"/>
                            </a:cxn>
                          </a:cxnLst>
                          <a:rect l="txL" t="txT" r="txR" b="tx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241.85pt;margin-top:68.5pt;height:16.05pt;width:15.1pt;z-index:251668480;mso-width-relative:page;mso-height-relative:page;" fillcolor="#000000" filled="t" stroked="t" coordsize="82,109" o:gfxdata="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p6Vf&#10;zNsAAAALAQAADwAAAAAAAAABACAAAAAiAAAAZHJzL2Rvd25yZXYueG1sUEsBAhQAFAAAAAgAh07i&#10;QAw8eVeuAwAAvgsAAA4AAAAAAAAAAQAgAAAAKgEAAGRycy9lMm9Eb2MueG1sUEsFBgAAAAAGAAYA&#10;WQEAAEoHAAAAAA==&#10;" path="m41,109c41,109,0,64,0,41c0,19,18,0,41,0c63,0,82,19,82,41c82,64,41,109,41,109xm41,14c26,14,13,26,13,41c13,56,26,69,41,69c56,69,68,56,68,41c68,26,56,14,41,14xm41,14c41,14,41,14,41,14e">
                <v:path o:connectlocs="71438,142240;0,53503;71438,0;142875,53503;71438,142240;71438,18269;22651,53503;71438,90042;118482,53503;71438,18269;71438,18269;71438,18269" o:connectangles="0,0,0,0,0,0,0,0,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3387725</wp:posOffset>
                </wp:positionH>
                <wp:positionV relativeFrom="paragraph">
                  <wp:posOffset>113030</wp:posOffset>
                </wp:positionV>
                <wp:extent cx="2860675" cy="1371600"/>
                <wp:effectExtent l="0" t="0" r="0" b="0"/>
                <wp:wrapNone/>
                <wp:docPr id="18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67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rPr>
                                <w:rFonts w:hint="default" w:ascii="Microsoft YaHei" w:hAnsi="Microsoft YaHei" w:eastAsia="Microsoft YaHei" w:cs="Times New Roman"/>
                                <w:bCs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Times New Roman"/>
                                <w:bCs/>
                                <w:kern w:val="24"/>
                                <w:lang w:val="en-US"/>
                              </w:rPr>
                              <w:t>8451012064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rPr>
                                <w:rFonts w:hint="default" w:ascii="Microsoft YaHei" w:hAnsi="Microsoft YaHei" w:eastAsia="Microsoft YaHei" w:cs="Times New Roman"/>
                                <w:bCs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Times New Roman"/>
                                <w:bCs/>
                                <w:kern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Microsoft YaHei" w:hAnsi="Microsoft YaHei" w:eastAsia="Microsoft YaHei" w:cs="Times New Roman"/>
                                <w:bCs/>
                                <w:kern w:val="24"/>
                                <w:lang w:val="en-US"/>
                              </w:rPr>
                              <w:instrText xml:space="preserve"> HYPERLINK "mailto:Nedhisingh2002@gmail.com" </w:instrText>
                            </w:r>
                            <w:r>
                              <w:rPr>
                                <w:rFonts w:hint="default" w:ascii="Microsoft YaHei" w:hAnsi="Microsoft YaHei" w:eastAsia="Microsoft YaHei" w:cs="Times New Roman"/>
                                <w:bCs/>
                                <w:kern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 w:ascii="Microsoft YaHei" w:hAnsi="Microsoft YaHei" w:eastAsia="Microsoft YaHei" w:cs="Times New Roman"/>
                                <w:bCs/>
                                <w:kern w:val="24"/>
                                <w:lang w:val="en-US"/>
                              </w:rPr>
                              <w:t>Nedhisingh2002@gmail</w:t>
                            </w:r>
                            <w:r>
                              <w:rPr>
                                <w:rStyle w:val="10"/>
                                <w:rFonts w:ascii="Microsoft YaHei" w:hAnsi="Microsoft YaHei" w:eastAsia="Microsoft YaHei" w:cs="Times New Roman"/>
                                <w:bCs/>
                                <w:kern w:val="24"/>
                              </w:rPr>
                              <w:t>.com</w:t>
                            </w:r>
                            <w:r>
                              <w:rPr>
                                <w:rFonts w:hint="default" w:ascii="Microsoft YaHei" w:hAnsi="Microsoft YaHei" w:eastAsia="Microsoft YaHei" w:cs="Times New Roman"/>
                                <w:bCs/>
                                <w:kern w:val="24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rPr>
                                <w:rFonts w:hint="default" w:ascii="Microsoft YaHei" w:hAnsi="Microsoft YaHei" w:eastAsia="Microsoft YaHei" w:cs="Times New Roman"/>
                                <w:bCs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Times New Roman"/>
                                <w:bCs/>
                                <w:kern w:val="24"/>
                                <w:lang w:val="en-US"/>
                              </w:rPr>
                              <w:t>D-5 Vrundavan, Township,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rPr>
                                <w:rFonts w:hint="default" w:ascii="Microsoft YaHei" w:hAnsi="Microsoft YaHei" w:eastAsia="Microsoft YaHei" w:cs="Times New Roman"/>
                                <w:bCs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Times New Roman"/>
                                <w:bCs/>
                                <w:kern w:val="24"/>
                                <w:lang w:val="en-US"/>
                              </w:rPr>
                              <w:t>Bhestan,Surat,Gujarat.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rPr>
                                <w:rFonts w:ascii="Microsoft YaHei" w:hAnsi="Microsoft YaHei" w:eastAsia="Microsoft YaHei" w:cs="Times New Roman"/>
                                <w:bCs/>
                                <w:kern w:val="24"/>
                              </w:rPr>
                            </w:pP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rPr>
                                <w:rFonts w:ascii="Microsoft YaHei" w:hAnsi="Microsoft YaHei" w:eastAsia="Microsoft YaHei" w:cs="Times New Roman"/>
                                <w:bCs/>
                                <w:kern w:val="24"/>
                              </w:rPr>
                            </w:pP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rPr>
                                <w:rFonts w:ascii="Microsoft YaHei" w:hAnsi="Microsoft YaHei" w:eastAsia="Microsoft YaHei" w:cs="Times New Roman"/>
                                <w:bCs/>
                                <w:kern w:val="24"/>
                              </w:rPr>
                            </w:pP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rPr>
                                <w:rFonts w:ascii="Microsoft YaHei" w:hAnsi="Microsoft YaHei" w:eastAsia="Microsoft YaHei" w:cs="Times New Roman"/>
                                <w:bCs/>
                                <w:kern w:val="24"/>
                              </w:rPr>
                            </w:pP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rPr>
                                <w:rFonts w:ascii="Microsoft YaHei" w:hAnsi="Microsoft YaHei" w:eastAsia="Microsoft YaHei" w:cs="Times New Roman"/>
                                <w:bCs/>
                                <w:kern w:val="24"/>
                              </w:rPr>
                            </w:pP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rPr>
                                <w:rFonts w:ascii="Microsoft YaHei" w:hAnsi="Microsoft YaHei" w:eastAsia="Microsoft YaHei" w:cs="Times New Roman"/>
                                <w:bCs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266.75pt;margin-top:8.9pt;height:108pt;width:225.25pt;z-index:251676672;mso-width-relative:page;mso-height-relative:page;" filled="f" stroked="f" coordsize="21600,21600" o:gfxdata="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brKpfXAAAACgEAAA8AAAAAAAAAAQAgAAAAIgAAAGRycy9kb3ducmV2LnhtbFBL&#10;AQIUABQAAAAIAIdO4kDLuH/MvgEAAIMDAAAOAAAAAAAAAAEAIAAAACY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480" w:lineRule="exact"/>
                        <w:rPr>
                          <w:rFonts w:hint="default" w:ascii="Microsoft YaHei" w:hAnsi="Microsoft YaHei" w:eastAsia="Microsoft YaHei" w:cs="Times New Roman"/>
                          <w:bCs/>
                          <w:kern w:val="24"/>
                          <w:lang w:val="en-US"/>
                        </w:rPr>
                      </w:pPr>
                      <w:r>
                        <w:rPr>
                          <w:rFonts w:hint="default" w:ascii="Microsoft YaHei" w:hAnsi="Microsoft YaHei" w:eastAsia="Microsoft YaHei" w:cs="Times New Roman"/>
                          <w:bCs/>
                          <w:kern w:val="24"/>
                          <w:lang w:val="en-US"/>
                        </w:rPr>
                        <w:t>8451012064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480" w:lineRule="exact"/>
                        <w:rPr>
                          <w:rFonts w:hint="default" w:ascii="Microsoft YaHei" w:hAnsi="Microsoft YaHei" w:eastAsia="Microsoft YaHei" w:cs="Times New Roman"/>
                          <w:bCs/>
                          <w:kern w:val="24"/>
                          <w:lang w:val="en-US"/>
                        </w:rPr>
                      </w:pPr>
                      <w:r>
                        <w:rPr>
                          <w:rFonts w:hint="default" w:ascii="Microsoft YaHei" w:hAnsi="Microsoft YaHei" w:eastAsia="Microsoft YaHei" w:cs="Times New Roman"/>
                          <w:bCs/>
                          <w:kern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Microsoft YaHei" w:hAnsi="Microsoft YaHei" w:eastAsia="Microsoft YaHei" w:cs="Times New Roman"/>
                          <w:bCs/>
                          <w:kern w:val="24"/>
                          <w:lang w:val="en-US"/>
                        </w:rPr>
                        <w:instrText xml:space="preserve"> HYPERLINK "mailto:Nedhisingh2002@gmail.com" </w:instrText>
                      </w:r>
                      <w:r>
                        <w:rPr>
                          <w:rFonts w:hint="default" w:ascii="Microsoft YaHei" w:hAnsi="Microsoft YaHei" w:eastAsia="Microsoft YaHei" w:cs="Times New Roman"/>
                          <w:bCs/>
                          <w:kern w:val="24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ascii="Microsoft YaHei" w:hAnsi="Microsoft YaHei" w:eastAsia="Microsoft YaHei" w:cs="Times New Roman"/>
                          <w:bCs/>
                          <w:kern w:val="24"/>
                          <w:lang w:val="en-US"/>
                        </w:rPr>
                        <w:t>Nedhisingh2002@gmail</w:t>
                      </w:r>
                      <w:r>
                        <w:rPr>
                          <w:rStyle w:val="10"/>
                          <w:rFonts w:ascii="Microsoft YaHei" w:hAnsi="Microsoft YaHei" w:eastAsia="Microsoft YaHei" w:cs="Times New Roman"/>
                          <w:bCs/>
                          <w:kern w:val="24"/>
                        </w:rPr>
                        <w:t>.com</w:t>
                      </w:r>
                      <w:r>
                        <w:rPr>
                          <w:rFonts w:hint="default" w:ascii="Microsoft YaHei" w:hAnsi="Microsoft YaHei" w:eastAsia="Microsoft YaHei" w:cs="Times New Roman"/>
                          <w:bCs/>
                          <w:kern w:val="24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480" w:lineRule="exact"/>
                        <w:rPr>
                          <w:rFonts w:hint="default" w:ascii="Microsoft YaHei" w:hAnsi="Microsoft YaHei" w:eastAsia="Microsoft YaHei" w:cs="Times New Roman"/>
                          <w:bCs/>
                          <w:kern w:val="24"/>
                          <w:lang w:val="en-US"/>
                        </w:rPr>
                      </w:pPr>
                      <w:r>
                        <w:rPr>
                          <w:rFonts w:hint="default" w:ascii="Microsoft YaHei" w:hAnsi="Microsoft YaHei" w:eastAsia="Microsoft YaHei" w:cs="Times New Roman"/>
                          <w:bCs/>
                          <w:kern w:val="24"/>
                          <w:lang w:val="en-US"/>
                        </w:rPr>
                        <w:t>D-5 Vrundavan, Township,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480" w:lineRule="exact"/>
                        <w:rPr>
                          <w:rFonts w:hint="default" w:ascii="Microsoft YaHei" w:hAnsi="Microsoft YaHei" w:eastAsia="Microsoft YaHei" w:cs="Times New Roman"/>
                          <w:bCs/>
                          <w:kern w:val="24"/>
                          <w:lang w:val="en-US"/>
                        </w:rPr>
                      </w:pPr>
                      <w:r>
                        <w:rPr>
                          <w:rFonts w:hint="default" w:ascii="Microsoft YaHei" w:hAnsi="Microsoft YaHei" w:eastAsia="Microsoft YaHei" w:cs="Times New Roman"/>
                          <w:bCs/>
                          <w:kern w:val="24"/>
                          <w:lang w:val="en-US"/>
                        </w:rPr>
                        <w:t>Bhestan,Surat,Gujarat.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480" w:lineRule="exact"/>
                        <w:rPr>
                          <w:rFonts w:ascii="Microsoft YaHei" w:hAnsi="Microsoft YaHei" w:eastAsia="Microsoft YaHei" w:cs="Times New Roman"/>
                          <w:bCs/>
                          <w:kern w:val="24"/>
                        </w:rPr>
                      </w:pP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480" w:lineRule="exact"/>
                        <w:rPr>
                          <w:rFonts w:ascii="Microsoft YaHei" w:hAnsi="Microsoft YaHei" w:eastAsia="Microsoft YaHei" w:cs="Times New Roman"/>
                          <w:bCs/>
                          <w:kern w:val="24"/>
                        </w:rPr>
                      </w:pP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480" w:lineRule="exact"/>
                        <w:rPr>
                          <w:rFonts w:ascii="Microsoft YaHei" w:hAnsi="Microsoft YaHei" w:eastAsia="Microsoft YaHei" w:cs="Times New Roman"/>
                          <w:bCs/>
                          <w:kern w:val="24"/>
                        </w:rPr>
                      </w:pP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480" w:lineRule="exact"/>
                        <w:rPr>
                          <w:rFonts w:ascii="Microsoft YaHei" w:hAnsi="Microsoft YaHei" w:eastAsia="Microsoft YaHei" w:cs="Times New Roman"/>
                          <w:bCs/>
                          <w:kern w:val="24"/>
                        </w:rPr>
                      </w:pP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480" w:lineRule="exact"/>
                        <w:rPr>
                          <w:rFonts w:ascii="Microsoft YaHei" w:hAnsi="Microsoft YaHei" w:eastAsia="Microsoft YaHei" w:cs="Times New Roman"/>
                          <w:bCs/>
                          <w:kern w:val="24"/>
                        </w:rPr>
                      </w:pP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480" w:lineRule="exact"/>
                        <w:rPr>
                          <w:rFonts w:ascii="Microsoft YaHei" w:hAnsi="Microsoft YaHei" w:eastAsia="Microsoft YaHei" w:cs="Times New Roman"/>
                          <w:bCs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503555</wp:posOffset>
                </wp:positionV>
                <wp:extent cx="191770" cy="149860"/>
                <wp:effectExtent l="5080" t="4445" r="12700" b="17145"/>
                <wp:wrapNone/>
                <wp:docPr id="10" name="Freefor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4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8369" y="0"/>
                            </a:cxn>
                            <a:cxn ang="0">
                              <a:pos x="18369" y="0"/>
                            </a:cxn>
                            <a:cxn ang="0">
                              <a:pos x="439445" y="0"/>
                            </a:cxn>
                            <a:cxn ang="0">
                              <a:pos x="456401" y="18369"/>
                            </a:cxn>
                            <a:cxn ang="0">
                              <a:pos x="456401" y="18369"/>
                            </a:cxn>
                            <a:cxn ang="0">
                              <a:pos x="456401" y="339122"/>
                            </a:cxn>
                            <a:cxn ang="0">
                              <a:pos x="439445" y="356078"/>
                            </a:cxn>
                            <a:cxn ang="0">
                              <a:pos x="438032" y="356078"/>
                            </a:cxn>
                            <a:cxn ang="0">
                              <a:pos x="18369" y="356078"/>
                            </a:cxn>
                            <a:cxn ang="0">
                              <a:pos x="0" y="339122"/>
                            </a:cxn>
                            <a:cxn ang="0">
                              <a:pos x="0" y="337709"/>
                            </a:cxn>
                            <a:cxn ang="0">
                              <a:pos x="0" y="18369"/>
                            </a:cxn>
                            <a:cxn ang="0">
                              <a:pos x="18369" y="0"/>
                            </a:cxn>
                            <a:cxn ang="0">
                              <a:pos x="421076" y="50868"/>
                            </a:cxn>
                            <a:cxn ang="0">
                              <a:pos x="421076" y="50868"/>
                            </a:cxn>
                            <a:cxn ang="0">
                              <a:pos x="235972" y="235972"/>
                            </a:cxn>
                            <a:cxn ang="0">
                              <a:pos x="220429" y="235972"/>
                            </a:cxn>
                            <a:cxn ang="0">
                              <a:pos x="35325" y="50868"/>
                            </a:cxn>
                            <a:cxn ang="0">
                              <a:pos x="35325" y="320753"/>
                            </a:cxn>
                            <a:cxn ang="0">
                              <a:pos x="421076" y="320753"/>
                            </a:cxn>
                            <a:cxn ang="0">
                              <a:pos x="421076" y="50868"/>
                            </a:cxn>
                            <a:cxn ang="0">
                              <a:pos x="406946" y="35325"/>
                            </a:cxn>
                            <a:cxn ang="0">
                              <a:pos x="406946" y="35325"/>
                            </a:cxn>
                            <a:cxn ang="0">
                              <a:pos x="49455" y="35325"/>
                            </a:cxn>
                            <a:cxn ang="0">
                              <a:pos x="228907" y="213364"/>
                            </a:cxn>
                            <a:cxn ang="0">
                              <a:pos x="406946" y="35325"/>
                            </a:cxn>
                          </a:cxnLst>
                          <a:pathLst>
                            <a:path w="323" h="252"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311" y="0"/>
                                <a:pt x="311" y="0"/>
                                <a:pt x="311" y="0"/>
                              </a:cubicBezTo>
                              <a:cubicBezTo>
                                <a:pt x="318" y="0"/>
                                <a:pt x="323" y="6"/>
                                <a:pt x="323" y="13"/>
                              </a:cubicBezTo>
                              <a:cubicBezTo>
                                <a:pt x="323" y="13"/>
                                <a:pt x="323" y="13"/>
                                <a:pt x="323" y="13"/>
                              </a:cubicBezTo>
                              <a:cubicBezTo>
                                <a:pt x="323" y="240"/>
                                <a:pt x="323" y="240"/>
                                <a:pt x="323" y="240"/>
                              </a:cubicBezTo>
                              <a:cubicBezTo>
                                <a:pt x="323" y="247"/>
                                <a:pt x="318" y="252"/>
                                <a:pt x="311" y="252"/>
                              </a:cubicBezTo>
                              <a:cubicBezTo>
                                <a:pt x="310" y="252"/>
                                <a:pt x="310" y="252"/>
                                <a:pt x="310" y="252"/>
                              </a:cubicBezTo>
                              <a:cubicBezTo>
                                <a:pt x="13" y="252"/>
                                <a:pt x="13" y="252"/>
                                <a:pt x="13" y="252"/>
                              </a:cubicBezTo>
                              <a:cubicBezTo>
                                <a:pt x="6" y="252"/>
                                <a:pt x="0" y="247"/>
                                <a:pt x="0" y="240"/>
                              </a:cubicBezTo>
                              <a:cubicBezTo>
                                <a:pt x="0" y="239"/>
                                <a:pt x="0" y="239"/>
                                <a:pt x="0" y="239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6"/>
                                <a:pt x="6" y="0"/>
                                <a:pt x="13" y="0"/>
                              </a:cubicBezTo>
                              <a:close/>
                              <a:moveTo>
                                <a:pt x="298" y="36"/>
                              </a:moveTo>
                              <a:cubicBezTo>
                                <a:pt x="298" y="36"/>
                                <a:pt x="298" y="36"/>
                                <a:pt x="298" y="36"/>
                              </a:cubicBezTo>
                              <a:cubicBezTo>
                                <a:pt x="167" y="167"/>
                                <a:pt x="167" y="167"/>
                                <a:pt x="167" y="167"/>
                              </a:cubicBezTo>
                              <a:cubicBezTo>
                                <a:pt x="164" y="170"/>
                                <a:pt x="159" y="170"/>
                                <a:pt x="156" y="167"/>
                              </a:cubicBezTo>
                              <a:cubicBezTo>
                                <a:pt x="25" y="36"/>
                                <a:pt x="25" y="36"/>
                                <a:pt x="25" y="36"/>
                              </a:cubicBezTo>
                              <a:cubicBezTo>
                                <a:pt x="25" y="227"/>
                                <a:pt x="25" y="227"/>
                                <a:pt x="25" y="227"/>
                              </a:cubicBezTo>
                              <a:cubicBezTo>
                                <a:pt x="298" y="227"/>
                                <a:pt x="298" y="227"/>
                                <a:pt x="298" y="227"/>
                              </a:cubicBezTo>
                              <a:cubicBezTo>
                                <a:pt x="298" y="36"/>
                                <a:pt x="298" y="36"/>
                                <a:pt x="298" y="36"/>
                              </a:cubicBezTo>
                              <a:close/>
                              <a:moveTo>
                                <a:pt x="288" y="25"/>
                              </a:moveTo>
                              <a:cubicBezTo>
                                <a:pt x="288" y="25"/>
                                <a:pt x="288" y="25"/>
                                <a:pt x="288" y="25"/>
                              </a:cubicBezTo>
                              <a:cubicBezTo>
                                <a:pt x="35" y="25"/>
                                <a:pt x="35" y="25"/>
                                <a:pt x="35" y="25"/>
                              </a:cubicBezTo>
                              <a:cubicBezTo>
                                <a:pt x="162" y="151"/>
                                <a:pt x="162" y="151"/>
                                <a:pt x="162" y="151"/>
                              </a:cubicBezTo>
                              <a:cubicBezTo>
                                <a:pt x="288" y="25"/>
                                <a:pt x="288" y="25"/>
                                <a:pt x="288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85" o:spid="_x0000_s1026" o:spt="100" style="position:absolute;left:0pt;margin-left:239.2pt;margin-top:39.65pt;height:11.8pt;width:15.1pt;z-index:251669504;mso-width-relative:page;mso-height-relative:page;" fillcolor="#000000" filled="t" stroked="t" coordsize="323,252" o:gfxdata="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<v:path o:connectlocs="18369,0;18369,0;439445,0;456401,18369;456401,18369;456401,339122;439445,356078;438032,356078;18369,356078;0,339122;0,337709;0,18369;18369,0;421076,50868;421076,50868;235972,235972;220429,235972;35325,50868;35325,320753;421076,320753;421076,50868;406946,35325;406946,35325;49455,35325;228907,213364;406946,35325" o:connectangles="0,0,0,0,0,0,0,0,0,0,0,0,0,0,0,0,0,0,0,0,0,0,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154305</wp:posOffset>
                </wp:positionV>
                <wp:extent cx="209550" cy="209550"/>
                <wp:effectExtent l="4445" t="4445" r="14605" b="14605"/>
                <wp:wrapNone/>
                <wp:docPr id="11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09550" cy="209550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633292" y="804181"/>
                            </a:cxn>
                            <a:cxn ang="0">
                              <a:pos x="628266" y="804181"/>
                            </a:cxn>
                            <a:cxn ang="0">
                              <a:pos x="206071" y="593083"/>
                            </a:cxn>
                            <a:cxn ang="0">
                              <a:pos x="0" y="175914"/>
                            </a:cxn>
                            <a:cxn ang="0">
                              <a:pos x="0" y="165862"/>
                            </a:cxn>
                            <a:cxn ang="0">
                              <a:pos x="0" y="160836"/>
                            </a:cxn>
                            <a:cxn ang="0">
                              <a:pos x="170888" y="0"/>
                            </a:cxn>
                            <a:cxn ang="0">
                              <a:pos x="346803" y="160836"/>
                            </a:cxn>
                            <a:cxn ang="0">
                              <a:pos x="336750" y="241254"/>
                            </a:cxn>
                            <a:cxn ang="0">
                              <a:pos x="281463" y="281463"/>
                            </a:cxn>
                            <a:cxn ang="0">
                              <a:pos x="241254" y="326698"/>
                            </a:cxn>
                            <a:cxn ang="0">
                              <a:pos x="336750" y="467430"/>
                            </a:cxn>
                            <a:cxn ang="0">
                              <a:pos x="477482" y="562926"/>
                            </a:cxn>
                            <a:cxn ang="0">
                              <a:pos x="517691" y="522717"/>
                            </a:cxn>
                            <a:cxn ang="0">
                              <a:pos x="562926" y="467430"/>
                            </a:cxn>
                            <a:cxn ang="0">
                              <a:pos x="603135" y="447325"/>
                            </a:cxn>
                            <a:cxn ang="0">
                              <a:pos x="804181" y="633292"/>
                            </a:cxn>
                            <a:cxn ang="0">
                              <a:pos x="643344" y="804181"/>
                            </a:cxn>
                            <a:cxn ang="0">
                              <a:pos x="633292" y="804181"/>
                            </a:cxn>
                            <a:cxn ang="0">
                              <a:pos x="40209" y="180940"/>
                            </a:cxn>
                            <a:cxn ang="0">
                              <a:pos x="236228" y="567952"/>
                            </a:cxn>
                            <a:cxn ang="0">
                              <a:pos x="623240" y="763971"/>
                            </a:cxn>
                            <a:cxn ang="0">
                              <a:pos x="763971" y="633292"/>
                            </a:cxn>
                            <a:cxn ang="0">
                              <a:pos x="603135" y="487534"/>
                            </a:cxn>
                            <a:cxn ang="0">
                              <a:pos x="593083" y="492560"/>
                            </a:cxn>
                            <a:cxn ang="0">
                              <a:pos x="552874" y="547848"/>
                            </a:cxn>
                            <a:cxn ang="0">
                              <a:pos x="477482" y="603135"/>
                            </a:cxn>
                            <a:cxn ang="0">
                              <a:pos x="311620" y="492560"/>
                            </a:cxn>
                            <a:cxn ang="0">
                              <a:pos x="201045" y="326698"/>
                            </a:cxn>
                            <a:cxn ang="0">
                              <a:pos x="256332" y="251306"/>
                            </a:cxn>
                            <a:cxn ang="0">
                              <a:pos x="311620" y="211097"/>
                            </a:cxn>
                            <a:cxn ang="0">
                              <a:pos x="306594" y="175914"/>
                            </a:cxn>
                            <a:cxn ang="0">
                              <a:pos x="170888" y="40209"/>
                            </a:cxn>
                            <a:cxn ang="0">
                              <a:pos x="40209" y="180940"/>
                            </a:cxn>
                          </a:cxnLst>
                          <a:pathLst>
                            <a:path w="160" h="160">
                              <a:moveTo>
                                <a:pt x="126" y="160"/>
                              </a:moveTo>
                              <a:cubicBezTo>
                                <a:pt x="125" y="160"/>
                                <a:pt x="125" y="160"/>
                                <a:pt x="125" y="160"/>
                              </a:cubicBezTo>
                              <a:cubicBezTo>
                                <a:pt x="104" y="160"/>
                                <a:pt x="62" y="139"/>
                                <a:pt x="41" y="118"/>
                              </a:cubicBezTo>
                              <a:cubicBezTo>
                                <a:pt x="21" y="98"/>
                                <a:pt x="0" y="55"/>
                                <a:pt x="0" y="35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cubicBezTo>
                                <a:pt x="5" y="25"/>
                                <a:pt x="23" y="0"/>
                                <a:pt x="34" y="0"/>
                              </a:cubicBezTo>
                              <a:cubicBezTo>
                                <a:pt x="44" y="0"/>
                                <a:pt x="63" y="18"/>
                                <a:pt x="69" y="32"/>
                              </a:cubicBezTo>
                              <a:cubicBezTo>
                                <a:pt x="72" y="40"/>
                                <a:pt x="70" y="45"/>
                                <a:pt x="67" y="48"/>
                              </a:cubicBezTo>
                              <a:cubicBezTo>
                                <a:pt x="63" y="52"/>
                                <a:pt x="59" y="54"/>
                                <a:pt x="56" y="56"/>
                              </a:cubicBezTo>
                              <a:cubicBezTo>
                                <a:pt x="50" y="60"/>
                                <a:pt x="48" y="61"/>
                                <a:pt x="48" y="65"/>
                              </a:cubicBezTo>
                              <a:cubicBezTo>
                                <a:pt x="48" y="73"/>
                                <a:pt x="58" y="83"/>
                                <a:pt x="67" y="93"/>
                              </a:cubicBezTo>
                              <a:cubicBezTo>
                                <a:pt x="77" y="102"/>
                                <a:pt x="86" y="112"/>
                                <a:pt x="95" y="112"/>
                              </a:cubicBezTo>
                              <a:cubicBezTo>
                                <a:pt x="99" y="112"/>
                                <a:pt x="100" y="110"/>
                                <a:pt x="103" y="104"/>
                              </a:cubicBezTo>
                              <a:cubicBezTo>
                                <a:pt x="106" y="101"/>
                                <a:pt x="108" y="97"/>
                                <a:pt x="112" y="93"/>
                              </a:cubicBezTo>
                              <a:cubicBezTo>
                                <a:pt x="114" y="90"/>
                                <a:pt x="117" y="89"/>
                                <a:pt x="120" y="89"/>
                              </a:cubicBezTo>
                              <a:cubicBezTo>
                                <a:pt x="135" y="89"/>
                                <a:pt x="160" y="114"/>
                                <a:pt x="160" y="126"/>
                              </a:cubicBezTo>
                              <a:cubicBezTo>
                                <a:pt x="160" y="137"/>
                                <a:pt x="135" y="154"/>
                                <a:pt x="128" y="160"/>
                              </a:cubicBezTo>
                              <a:lnTo>
                                <a:pt x="126" y="160"/>
                              </a:lnTo>
                              <a:close/>
                              <a:moveTo>
                                <a:pt x="8" y="36"/>
                              </a:moveTo>
                              <a:cubicBezTo>
                                <a:pt x="9" y="55"/>
                                <a:pt x="28" y="94"/>
                                <a:pt x="47" y="113"/>
                              </a:cubicBezTo>
                              <a:cubicBezTo>
                                <a:pt x="66" y="132"/>
                                <a:pt x="105" y="151"/>
                                <a:pt x="124" y="152"/>
                              </a:cubicBezTo>
                              <a:cubicBezTo>
                                <a:pt x="138" y="143"/>
                                <a:pt x="152" y="130"/>
                                <a:pt x="152" y="126"/>
                              </a:cubicBezTo>
                              <a:cubicBezTo>
                                <a:pt x="152" y="119"/>
                                <a:pt x="131" y="97"/>
                                <a:pt x="120" y="97"/>
                              </a:cubicBezTo>
                              <a:cubicBezTo>
                                <a:pt x="119" y="97"/>
                                <a:pt x="118" y="98"/>
                                <a:pt x="118" y="98"/>
                              </a:cubicBezTo>
                              <a:cubicBezTo>
                                <a:pt x="114" y="102"/>
                                <a:pt x="112" y="105"/>
                                <a:pt x="110" y="109"/>
                              </a:cubicBezTo>
                              <a:cubicBezTo>
                                <a:pt x="107" y="114"/>
                                <a:pt x="103" y="120"/>
                                <a:pt x="95" y="120"/>
                              </a:cubicBezTo>
                              <a:cubicBezTo>
                                <a:pt x="83" y="120"/>
                                <a:pt x="72" y="109"/>
                                <a:pt x="62" y="98"/>
                              </a:cubicBezTo>
                              <a:cubicBezTo>
                                <a:pt x="51" y="88"/>
                                <a:pt x="40" y="77"/>
                                <a:pt x="40" y="65"/>
                              </a:cubicBezTo>
                              <a:cubicBezTo>
                                <a:pt x="40" y="57"/>
                                <a:pt x="46" y="53"/>
                                <a:pt x="51" y="50"/>
                              </a:cubicBezTo>
                              <a:cubicBezTo>
                                <a:pt x="55" y="48"/>
                                <a:pt x="58" y="45"/>
                                <a:pt x="62" y="42"/>
                              </a:cubicBezTo>
                              <a:cubicBezTo>
                                <a:pt x="63" y="40"/>
                                <a:pt x="62" y="37"/>
                                <a:pt x="61" y="35"/>
                              </a:cubicBezTo>
                              <a:cubicBezTo>
                                <a:pt x="56" y="22"/>
                                <a:pt x="39" y="8"/>
                                <a:pt x="34" y="8"/>
                              </a:cubicBezTo>
                              <a:cubicBezTo>
                                <a:pt x="29" y="8"/>
                                <a:pt x="17" y="22"/>
                                <a:pt x="8" y="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238.75pt;margin-top:12.15pt;height:16.5pt;width:16.5pt;z-index:251670528;mso-width-relative:page;mso-height-relative:page;" fillcolor="#000000" filled="t" stroked="t" coordsize="160,160" o:gfxdata="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" path="m126,160c125,160,125,160,125,160c104,160,62,139,41,118c21,98,0,55,0,35c0,33,0,33,0,33c0,32,0,32,0,32c5,25,23,0,34,0c44,0,63,18,69,32c72,40,70,45,67,48c63,52,59,54,56,56c50,60,48,61,48,65c48,73,58,83,67,93c77,102,86,112,95,112c99,112,100,110,103,104c106,101,108,97,112,93c114,90,117,89,120,89c135,89,160,114,160,126c160,137,135,154,128,160l126,160xm8,36c9,55,28,94,47,113c66,132,105,151,124,152c138,143,152,130,152,126c152,119,131,97,120,97c119,97,118,98,118,98c114,102,112,105,110,109c107,114,103,120,95,120c83,120,72,109,62,98c51,88,40,77,40,65c40,57,46,53,51,50c55,48,58,45,62,42c63,40,62,37,61,35c56,22,39,8,34,8c29,8,17,22,8,36xe">
                <v:path o:connectlocs="633292,804181;628266,804181;206071,593083;0,175914;0,165862;0,160836;170888,0;346803,160836;336750,241254;281463,281463;241254,326698;336750,467430;477482,562926;517691,522717;562926,467430;603135,447325;804181,633292;643344,804181;633292,804181;40209,180940;236228,567952;623240,763971;763971,633292;603135,487534;593083,492560;552874,547848;477482,603135;311620,492560;201045,326698;256332,251306;311620,211097;306594,175914;170888,40209;40209,180940" o:connectangles="0,0,0,0,0,0,0,0,0,0,0,0,0,0,0,0,0,0,0,0,0,0,0,0,0,0,0,0,0,0,0,0,0,0"/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179705</wp:posOffset>
                </wp:positionV>
                <wp:extent cx="2193925" cy="991235"/>
                <wp:effectExtent l="0" t="0" r="0" b="0"/>
                <wp:wrapNone/>
                <wp:docPr id="17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925" cy="991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560" w:lineRule="exact"/>
                              <w:ind w:left="964" w:hanging="964" w:hangingChars="200"/>
                              <w:rPr>
                                <w:rFonts w:hint="default" w:ascii="Kozuka Gothic Pro B" w:hAnsi="Kozuka Gothic Pro B" w:eastAsia="Kozuka Gothic Pro B" w:cs="Times New Roman"/>
                                <w:b/>
                                <w:bCs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560" w:lineRule="exact"/>
                              <w:ind w:left="964" w:hanging="964" w:hangingChars="200"/>
                              <w:rPr>
                                <w:rFonts w:hint="default" w:ascii="Microsoft YaHei" w:hAnsi="Microsoft YaHei" w:eastAsia="Microsoft YaHei" w:cs="Times New Roman"/>
                                <w:bCs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Kozuka Gothic Pro B" w:hAnsi="Kozuka Gothic Pro B" w:eastAsia="Kozuka Gothic Pro B" w:cs="Times New Roman"/>
                                <w:b/>
                                <w:bCs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NIDHI SINGH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64" w:lineRule="auto"/>
                              <w:rPr>
                                <w:rFonts w:ascii="Microsoft YaHei" w:hAnsi="Microsoft YaHei" w:eastAsia="Microsoft YaHei" w:cs="Times New Roman"/>
                                <w:bCs/>
                                <w:color w:val="FFFFF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59.6pt;margin-top:14.15pt;height:78.05pt;width:172.75pt;z-index:251675648;mso-width-relative:page;mso-height-relative:page;" filled="f" stroked="f" coordsize="21600,21600" o:gfxdata="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nzyS91gAAAAoBAAAPAAAAAAAAAAEAIAAAACIAAABkcnMvZG93bnJldi54bWxQSwEC&#10;FAAUAAAACACHTuJAXvRMh70BAACCAwAADgAAAAAAAAABACAAAAAl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560" w:lineRule="exact"/>
                        <w:ind w:left="964" w:hanging="964" w:hangingChars="200"/>
                        <w:rPr>
                          <w:rFonts w:hint="default" w:ascii="Kozuka Gothic Pro B" w:hAnsi="Kozuka Gothic Pro B" w:eastAsia="Kozuka Gothic Pro B" w:cs="Times New Roman"/>
                          <w:b/>
                          <w:bCs/>
                          <w:kern w:val="24"/>
                          <w:sz w:val="48"/>
                          <w:szCs w:val="48"/>
                          <w:lang w:val="en-US"/>
                        </w:rPr>
                      </w:pP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560" w:lineRule="exact"/>
                        <w:ind w:left="964" w:hanging="964" w:hangingChars="200"/>
                        <w:rPr>
                          <w:rFonts w:hint="default" w:ascii="Microsoft YaHei" w:hAnsi="Microsoft YaHei" w:eastAsia="Microsoft YaHei" w:cs="Times New Roman"/>
                          <w:bCs/>
                          <w:kern w:val="24"/>
                          <w:lang w:val="en-US"/>
                        </w:rPr>
                      </w:pPr>
                      <w:r>
                        <w:rPr>
                          <w:rFonts w:hint="default" w:ascii="Kozuka Gothic Pro B" w:hAnsi="Kozuka Gothic Pro B" w:eastAsia="Kozuka Gothic Pro B" w:cs="Times New Roman"/>
                          <w:b/>
                          <w:bCs/>
                          <w:kern w:val="24"/>
                          <w:sz w:val="48"/>
                          <w:szCs w:val="48"/>
                          <w:lang w:val="en-US"/>
                        </w:rPr>
                        <w:t>NIDHI SINGH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64" w:lineRule="auto"/>
                        <w:rPr>
                          <w:rFonts w:ascii="Microsoft YaHei" w:hAnsi="Microsoft YaHei" w:eastAsia="Microsoft YaHei" w:cs="Times New Roman"/>
                          <w:bCs/>
                          <w:color w:val="FFFFFF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684530</wp:posOffset>
                </wp:positionV>
                <wp:extent cx="1115695" cy="728345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72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rPr>
                                <w:rFonts w:hint="eastAsia" w:ascii="Microsoft YaHei" w:hAnsi="Microsoft YaHei" w:eastAsia="Microsoft YaHei" w:cs="Times New Roman"/>
                                <w:bCs/>
                                <w:kern w:val="24"/>
                              </w:rPr>
                            </w:pP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rPr>
                                <w:rFonts w:hint="eastAsia" w:ascii="Microsoft YaHei" w:hAnsi="Microsoft YaHei" w:eastAsia="Microsoft YaHei" w:cs="Times New Roman"/>
                                <w:bCs/>
                                <w:kern w:val="24"/>
                              </w:rPr>
                            </w:pP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64" w:lineRule="auto"/>
                              <w:rPr>
                                <w:rFonts w:ascii="Microsoft YaHei" w:hAnsi="Microsoft YaHei" w:eastAsia="Microsoft YaHei" w:cs="Times New Roman"/>
                                <w:bCs/>
                                <w:color w:val="FFFFFF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96.2pt;margin-top:53.9pt;height:57.35pt;width:87.85pt;z-index:251660288;mso-width-relative:page;mso-height-relative:page;" filled="f" stroked="f" coordsize="21600,21600" o:gfxdata="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JHtyNgAAAALAQAA&#10;DwAAAAAAAAABACAAAAAiAAAAZHJzL2Rvd25yZXYueG1sUEsBAhQAFAAAAAgAh07iQLnjirOnAQAA&#10;Ww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480" w:lineRule="exact"/>
                        <w:rPr>
                          <w:rFonts w:hint="eastAsia" w:ascii="Microsoft YaHei" w:hAnsi="Microsoft YaHei" w:eastAsia="Microsoft YaHei" w:cs="Times New Roman"/>
                          <w:bCs/>
                          <w:kern w:val="24"/>
                        </w:rPr>
                      </w:pP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480" w:lineRule="exact"/>
                        <w:rPr>
                          <w:rFonts w:hint="eastAsia" w:ascii="Microsoft YaHei" w:hAnsi="Microsoft YaHei" w:eastAsia="Microsoft YaHei" w:cs="Times New Roman"/>
                          <w:bCs/>
                          <w:kern w:val="24"/>
                        </w:rPr>
                      </w:pP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64" w:lineRule="auto"/>
                        <w:rPr>
                          <w:rFonts w:ascii="Microsoft YaHei" w:hAnsi="Microsoft YaHei" w:eastAsia="Microsoft YaHei" w:cs="Times New Roman"/>
                          <w:bCs/>
                          <w:color w:val="FFFFFF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-382270</wp:posOffset>
            </wp:positionH>
            <wp:positionV relativeFrom="paragraph">
              <wp:posOffset>82550</wp:posOffset>
            </wp:positionV>
            <wp:extent cx="878205" cy="1139825"/>
            <wp:effectExtent l="9525" t="9525" r="26670" b="12700"/>
            <wp:wrapNone/>
            <wp:docPr id="23" name="图片 4" descr="C:\Users\123\Downloads\WhatsApp Image 2022-11-17 at 2.43.57 PM.jpegWhatsApp Image 2022-11-17 at 2.43.5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 descr="C:\Users\123\Downloads\WhatsApp Image 2022-11-17 at 2.43.57 PM.jpegWhatsApp Image 2022-11-17 at 2.43.57 PM"/>
                    <pic:cNvPicPr>
                      <a:picLocks noChangeAspect="1"/>
                    </pic:cNvPicPr>
                  </pic:nvPicPr>
                  <pic:blipFill>
                    <a:blip r:embed="rId4"/>
                    <a:srcRect l="10645" t="11899" r="19354" b="22398"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113982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-1155700</wp:posOffset>
                </wp:positionH>
                <wp:positionV relativeFrom="paragraph">
                  <wp:posOffset>-914400</wp:posOffset>
                </wp:positionV>
                <wp:extent cx="7804150" cy="71755"/>
                <wp:effectExtent l="0" t="0" r="6350" b="4445"/>
                <wp:wrapNone/>
                <wp:docPr id="22" name="Rectangle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Rectangles 60" o:spid="_x0000_s1026" o:spt="1" style="position:absolute;left:0pt;margin-left:-91pt;margin-top:-72pt;height:5.65pt;width:614.5pt;z-index:251680768;mso-width-relative:page;mso-height-relative:page;" fillcolor="#000000" filled="t" stroked="f" coordsize="21600,21600" o:gfxdata="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d3WL/bAAAADwEAAA8AAAAAAAAAAQAgAAAAIgAAAGRycy9kb3ducmV2LnhtbFBLAQIUABQAAAAI&#10;AIdO4kAKEFifsQEAAHIDAAAOAAAAAAAAAAEAIAAAACoBAABkcnMvZTJvRG9jLnhtbFBLBQYAAAAA&#10;BgAGAFkBAAB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4840605</wp:posOffset>
                </wp:positionH>
                <wp:positionV relativeFrom="paragraph">
                  <wp:posOffset>-446405</wp:posOffset>
                </wp:positionV>
                <wp:extent cx="869950" cy="95250"/>
                <wp:effectExtent l="38100" t="5080" r="44450" b="13970"/>
                <wp:wrapNone/>
                <wp:docPr id="21" name="Auto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9950" cy="952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AutoShape 59" o:spid="_x0000_s1026" o:spt="5" type="#_x0000_t5" style="position:absolute;left:0pt;margin-left:381.15pt;margin-top:-35.15pt;height:7.5pt;width:68.5pt;rotation:11796480f;z-index:251679744;mso-width-relative:page;mso-height-relative:page;" fillcolor="#000000" filled="t" stroked="t" coordsize="21600,21600" o:gfxdata="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DmZ7M2gAAAAsBAAAPAAAA&#10;AAAAAAEAIAAAACIAAABkcnMvZG93bnJldi54bWxQSwECFAAUAAAACACHTuJAyne+wBMCAABuBAAA&#10;DgAAAAAAAAABACAAAAApAQAAZHJzL2Uyb0RvYy54bWxQSwUGAAAAAAYABgBZAQAArgUAAAAA&#10;" adj="108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-860425</wp:posOffset>
                </wp:positionV>
                <wp:extent cx="869950" cy="495300"/>
                <wp:effectExtent l="0" t="0" r="0" b="0"/>
                <wp:wrapNone/>
                <wp:docPr id="16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Microsoft YaHei" w:hAnsi="Microsoft YaHei" w:eastAsia="Microsoft YaHei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FFFFFF"/>
                                <w:sz w:val="28"/>
                                <w:szCs w:val="28"/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382pt;margin-top:-67.75pt;height:39pt;width:68.5pt;z-index:251674624;mso-width-relative:page;mso-height-relative:page;" filled="f" stroked="f" coordsize="21600,21600" o:gfxdata="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H5H6XPZAAAADAEA&#10;AA8AAAAAAAAAAQAgAAAAIgAAAGRycy9kb3ducmV2LnhtbFBLAQIUABQAAAAIAIdO4kBkpyaYpwEA&#10;AFw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Microsoft YaHei" w:hAnsi="Microsoft YaHei" w:eastAsia="Microsoft YaHei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FFFFFF"/>
                          <w:sz w:val="28"/>
                          <w:szCs w:val="2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5046345</wp:posOffset>
                </wp:positionH>
                <wp:positionV relativeFrom="paragraph">
                  <wp:posOffset>-1157605</wp:posOffset>
                </wp:positionV>
                <wp:extent cx="467995" cy="954405"/>
                <wp:effectExtent l="0" t="0" r="17145" b="8255"/>
                <wp:wrapNone/>
                <wp:docPr id="15" name="Rectang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0" y="0"/>
                          <a:ext cx="467995" cy="9544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Rectangles 52" o:spid="_x0000_s1026" o:spt="1" style="position:absolute;left:0pt;flip:x;margin-left:397.35pt;margin-top:-91.15pt;height:75.15pt;width:36.85pt;rotation:5898240f;z-index:251673600;mso-width-relative:page;mso-height-relative:page;" fillcolor="#000000" filled="t" stroked="f" coordsize="21600,21600" o:gfxdata="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iZ32d0AAAAMAQAADwAAAAAAAAABACAAAAAiAAAAZHJzL2Rv&#10;d25yZXYueG1sUEsBAhQAFAAAAAgAh07iQH2lfMzDAQAAiwMAAA4AAAAAAAAAAQAgAAAALAEAAGRy&#10;cy9lMm9Eb2MueG1sUEsFBgAAAAAGAAYAWQEAAG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2818765</wp:posOffset>
                </wp:positionV>
                <wp:extent cx="1215390" cy="441325"/>
                <wp:effectExtent l="0" t="0" r="0" b="0"/>
                <wp:wrapNone/>
                <wp:docPr id="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line="0" w:lineRule="auto"/>
                              <w:ind w:left="57" w:right="57"/>
                              <w:rPr>
                                <w:rFonts w:ascii="Microsoft JhengHei" w:hAnsi="Microsoft JhengHei" w:eastAsia="Microsoft JhengHei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26"/>
                                <w:rFonts w:ascii="Tahoma" w:hAnsi="Tahoma" w:eastAsia="Microsoft YaHei" w:cs="Tahoma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HONOR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Microsoft YaHei" w:hAnsi="Microsoft YaHei" w:eastAsia="Microsoft YaHei"/>
                                <w:color w:val="0F243E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0F243E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9.85pt;margin-top:221.95pt;height:34.75pt;width:95.7pt;z-index:251665408;mso-width-relative:page;mso-height-relative:page;" filled="f" stroked="f" coordsize="21600,21600" o:gfxdata="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YOiLLYAAAACwEAAA8AAAAAAAAAAQAgAAAAIgAAAGRycy9kb3ducmV2LnhtbFBLAQIUABQA&#10;AAAIAIdO4kBavlndtwEAAF0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spacing w:line="0" w:lineRule="auto"/>
                        <w:ind w:left="57" w:right="57"/>
                        <w:rPr>
                          <w:rFonts w:ascii="Microsoft JhengHei" w:hAnsi="Microsoft JhengHei" w:eastAsia="Microsoft JhengHei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Style w:val="26"/>
                          <w:rFonts w:ascii="Tahoma" w:hAnsi="Tahoma" w:eastAsia="Microsoft YaHei" w:cs="Tahoma"/>
                          <w:b/>
                          <w:bCs/>
                          <w:color w:val="FFFFFF"/>
                          <w:sz w:val="22"/>
                          <w:szCs w:val="22"/>
                        </w:rPr>
                        <w:t>HONOR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Microsoft YaHei" w:hAnsi="Microsoft YaHei" w:eastAsia="Microsoft YaHei"/>
                          <w:color w:val="0F243E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0F243E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8290560</wp:posOffset>
                </wp:positionV>
                <wp:extent cx="800100" cy="441325"/>
                <wp:effectExtent l="0" t="0" r="0" b="0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Microsoft JhengHei" w:hAnsi="Microsoft JhengHei" w:eastAsia="Microsoft JhengHei"/>
                                <w:b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icrosoft JhengHei" w:hAnsi="Microsoft JhengHei" w:eastAsia="Microsoft JhengHei"/>
                                <w:b/>
                                <w:color w:val="FFFFFF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rFonts w:hint="eastAsia" w:ascii="Microsoft JhengHei" w:hAnsi="Microsoft JhengHei" w:eastAsia="Microsoft JhengHei"/>
                                <w:b/>
                                <w:color w:val="FFFFFF"/>
                                <w:sz w:val="36"/>
                                <w:szCs w:val="36"/>
                              </w:rPr>
                              <w:t xml:space="preserve">kills   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Microsoft YaHei" w:hAnsi="Microsoft YaHei" w:eastAsia="Microsoft YaHei"/>
                                <w:color w:val="0F243E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0F243E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4.9pt;margin-top:652.8pt;height:34.75pt;width:63pt;z-index:251666432;mso-width-relative:page;mso-height-relative:page;" filled="f" stroked="f" coordsize="21600,21600" o:gfxdata="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eDwQXXAAAADAEAAA8AAAAAAAAAAQAgAAAAIgAAAGRycy9kb3ducmV2LnhtbFBLAQIUABQAAAAI&#10;AIdO4kBVUDLptQEAAFwDAAAOAAAAAAAAAAEAIAAAACY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Microsoft JhengHei" w:hAnsi="Microsoft JhengHei" w:eastAsia="Microsoft JhengHei"/>
                          <w:b/>
                          <w:color w:val="FFFFFF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Microsoft JhengHei" w:hAnsi="Microsoft JhengHei" w:eastAsia="Microsoft JhengHei"/>
                          <w:b/>
                          <w:color w:val="FFFFFF"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rFonts w:hint="eastAsia" w:ascii="Microsoft JhengHei" w:hAnsi="Microsoft JhengHei" w:eastAsia="Microsoft JhengHei"/>
                          <w:b/>
                          <w:color w:val="FFFFFF"/>
                          <w:sz w:val="36"/>
                          <w:szCs w:val="36"/>
                        </w:rPr>
                        <w:t xml:space="preserve">kills   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Microsoft YaHei" w:hAnsi="Microsoft YaHei" w:eastAsia="Microsoft YaHei"/>
                          <w:color w:val="0F243E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0F243E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8408670</wp:posOffset>
                </wp:positionV>
                <wp:extent cx="264160" cy="252095"/>
                <wp:effectExtent l="0" t="0" r="6350" b="14605"/>
                <wp:wrapNone/>
                <wp:docPr id="12" name="Freeform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4160" cy="25209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44813" y="365331"/>
                            </a:cxn>
                            <a:cxn ang="0">
                              <a:pos x="244813" y="365331"/>
                            </a:cxn>
                            <a:cxn ang="0">
                              <a:pos x="324752" y="445404"/>
                            </a:cxn>
                            <a:cxn ang="0">
                              <a:pos x="354729" y="420381"/>
                            </a:cxn>
                            <a:cxn ang="0">
                              <a:pos x="324752" y="385349"/>
                            </a:cxn>
                            <a:cxn ang="0">
                              <a:pos x="309764" y="375340"/>
                            </a:cxn>
                            <a:cxn ang="0">
                              <a:pos x="384707" y="300272"/>
                            </a:cxn>
                            <a:cxn ang="0">
                              <a:pos x="389703" y="300272"/>
                            </a:cxn>
                            <a:cxn ang="0">
                              <a:pos x="399695" y="300272"/>
                            </a:cxn>
                            <a:cxn ang="0">
                              <a:pos x="414684" y="300272"/>
                            </a:cxn>
                            <a:cxn ang="0">
                              <a:pos x="359726" y="245222"/>
                            </a:cxn>
                            <a:cxn ang="0">
                              <a:pos x="359726" y="245222"/>
                            </a:cxn>
                            <a:cxn ang="0">
                              <a:pos x="314760" y="70063"/>
                            </a:cxn>
                            <a:cxn ang="0">
                              <a:pos x="139893" y="25022"/>
                            </a:cxn>
                            <a:cxn ang="0">
                              <a:pos x="239817" y="125113"/>
                            </a:cxn>
                            <a:cxn ang="0">
                              <a:pos x="214836" y="225204"/>
                            </a:cxn>
                            <a:cxn ang="0">
                              <a:pos x="119908" y="250227"/>
                            </a:cxn>
                            <a:cxn ang="0">
                              <a:pos x="19984" y="150136"/>
                            </a:cxn>
                            <a:cxn ang="0">
                              <a:pos x="64950" y="320290"/>
                            </a:cxn>
                            <a:cxn ang="0">
                              <a:pos x="244813" y="365331"/>
                            </a:cxn>
                            <a:cxn ang="0">
                              <a:pos x="539589" y="425386"/>
                            </a:cxn>
                            <a:cxn ang="0">
                              <a:pos x="534593" y="445404"/>
                            </a:cxn>
                            <a:cxn ang="0">
                              <a:pos x="539589" y="455413"/>
                            </a:cxn>
                            <a:cxn ang="0">
                              <a:pos x="529596" y="460418"/>
                            </a:cxn>
                            <a:cxn ang="0">
                              <a:pos x="479634" y="515468"/>
                            </a:cxn>
                            <a:cxn ang="0">
                              <a:pos x="464646" y="525477"/>
                            </a:cxn>
                            <a:cxn ang="0">
                              <a:pos x="419680" y="480436"/>
                            </a:cxn>
                            <a:cxn ang="0">
                              <a:pos x="389703" y="510463"/>
                            </a:cxn>
                            <a:cxn ang="0">
                              <a:pos x="654501" y="775704"/>
                            </a:cxn>
                            <a:cxn ang="0">
                              <a:pos x="714456" y="800727"/>
                            </a:cxn>
                            <a:cxn ang="0">
                              <a:pos x="769414" y="775704"/>
                            </a:cxn>
                            <a:cxn ang="0">
                              <a:pos x="769414" y="655595"/>
                            </a:cxn>
                            <a:cxn ang="0">
                              <a:pos x="539589" y="425386"/>
                            </a:cxn>
                            <a:cxn ang="0">
                              <a:pos x="739437" y="745677"/>
                            </a:cxn>
                            <a:cxn ang="0">
                              <a:pos x="699467" y="760690"/>
                            </a:cxn>
                            <a:cxn ang="0">
                              <a:pos x="664494" y="725658"/>
                            </a:cxn>
                            <a:cxn ang="0">
                              <a:pos x="674486" y="680617"/>
                            </a:cxn>
                            <a:cxn ang="0">
                              <a:pos x="719452" y="670608"/>
                            </a:cxn>
                            <a:cxn ang="0">
                              <a:pos x="749429" y="705640"/>
                            </a:cxn>
                            <a:cxn ang="0">
                              <a:pos x="739437" y="745677"/>
                            </a:cxn>
                            <a:cxn ang="0">
                              <a:pos x="419680" y="455413"/>
                            </a:cxn>
                            <a:cxn ang="0">
                              <a:pos x="464646" y="500454"/>
                            </a:cxn>
                            <a:cxn ang="0">
                              <a:pos x="514608" y="450408"/>
                            </a:cxn>
                            <a:cxn ang="0">
                              <a:pos x="539589" y="375340"/>
                            </a:cxn>
                            <a:cxn ang="0">
                              <a:pos x="609535" y="350318"/>
                            </a:cxn>
                            <a:cxn ang="0">
                              <a:pos x="839361" y="125113"/>
                            </a:cxn>
                            <a:cxn ang="0">
                              <a:pos x="709459" y="0"/>
                            </a:cxn>
                            <a:cxn ang="0">
                              <a:pos x="484631" y="225204"/>
                            </a:cxn>
                            <a:cxn ang="0">
                              <a:pos x="459650" y="295268"/>
                            </a:cxn>
                            <a:cxn ang="0">
                              <a:pos x="389703" y="320290"/>
                            </a:cxn>
                            <a:cxn ang="0">
                              <a:pos x="339741" y="375340"/>
                            </a:cxn>
                            <a:cxn ang="0">
                              <a:pos x="384707" y="420381"/>
                            </a:cxn>
                            <a:cxn ang="0">
                              <a:pos x="159878" y="640581"/>
                            </a:cxn>
                            <a:cxn ang="0">
                              <a:pos x="154882" y="635577"/>
                            </a:cxn>
                            <a:cxn ang="0">
                              <a:pos x="109916" y="670608"/>
                            </a:cxn>
                            <a:cxn ang="0">
                              <a:pos x="39969" y="780708"/>
                            </a:cxn>
                            <a:cxn ang="0">
                              <a:pos x="54958" y="800727"/>
                            </a:cxn>
                            <a:cxn ang="0">
                              <a:pos x="169870" y="730663"/>
                            </a:cxn>
                            <a:cxn ang="0">
                              <a:pos x="204844" y="685622"/>
                            </a:cxn>
                            <a:cxn ang="0">
                              <a:pos x="194851" y="675613"/>
                            </a:cxn>
                            <a:cxn ang="0">
                              <a:pos x="419680" y="455413"/>
                            </a:cxn>
                          </a:cxnLst>
                          <a:pathLst>
                            <a:path w="168" h="160">
                              <a:moveTo>
                                <a:pt x="49" y="73"/>
                              </a:moveTo>
                              <a:cubicBezTo>
                                <a:pt x="49" y="73"/>
                                <a:pt x="49" y="73"/>
                                <a:pt x="49" y="73"/>
                              </a:cubicBezTo>
                              <a:cubicBezTo>
                                <a:pt x="65" y="89"/>
                                <a:pt x="65" y="89"/>
                                <a:pt x="65" y="89"/>
                              </a:cubicBezTo>
                              <a:cubicBezTo>
                                <a:pt x="71" y="84"/>
                                <a:pt x="71" y="84"/>
                                <a:pt x="71" y="84"/>
                              </a:cubicBezTo>
                              <a:cubicBezTo>
                                <a:pt x="65" y="77"/>
                                <a:pt x="65" y="77"/>
                                <a:pt x="65" y="77"/>
                              </a:cubicBezTo>
                              <a:cubicBezTo>
                                <a:pt x="62" y="75"/>
                                <a:pt x="62" y="75"/>
                                <a:pt x="62" y="75"/>
                              </a:cubicBezTo>
                              <a:cubicBezTo>
                                <a:pt x="77" y="60"/>
                                <a:pt x="77" y="60"/>
                                <a:pt x="77" y="60"/>
                              </a:cubicBezTo>
                              <a:cubicBezTo>
                                <a:pt x="78" y="60"/>
                                <a:pt x="78" y="60"/>
                                <a:pt x="78" y="60"/>
                              </a:cubicBezTo>
                              <a:cubicBezTo>
                                <a:pt x="79" y="60"/>
                                <a:pt x="79" y="60"/>
                                <a:pt x="80" y="60"/>
                              </a:cubicBezTo>
                              <a:cubicBezTo>
                                <a:pt x="81" y="60"/>
                                <a:pt x="82" y="60"/>
                                <a:pt x="83" y="60"/>
                              </a:cubicBezTo>
                              <a:cubicBezTo>
                                <a:pt x="72" y="49"/>
                                <a:pt x="72" y="49"/>
                                <a:pt x="72" y="49"/>
                              </a:cubicBezTo>
                              <a:cubicBezTo>
                                <a:pt x="72" y="49"/>
                                <a:pt x="72" y="49"/>
                                <a:pt x="72" y="49"/>
                              </a:cubicBezTo>
                              <a:cubicBezTo>
                                <a:pt x="75" y="37"/>
                                <a:pt x="72" y="24"/>
                                <a:pt x="63" y="14"/>
                              </a:cubicBezTo>
                              <a:cubicBezTo>
                                <a:pt x="53" y="5"/>
                                <a:pt x="40" y="2"/>
                                <a:pt x="28" y="5"/>
                              </a:cubicBezTo>
                              <a:cubicBezTo>
                                <a:pt x="48" y="25"/>
                                <a:pt x="48" y="25"/>
                                <a:pt x="48" y="25"/>
                              </a:cubicBezTo>
                              <a:cubicBezTo>
                                <a:pt x="43" y="45"/>
                                <a:pt x="43" y="45"/>
                                <a:pt x="43" y="45"/>
                              </a:cubicBezTo>
                              <a:cubicBezTo>
                                <a:pt x="24" y="50"/>
                                <a:pt x="24" y="50"/>
                                <a:pt x="24" y="50"/>
                              </a:cubicBezTo>
                              <a:cubicBezTo>
                                <a:pt x="4" y="30"/>
                                <a:pt x="4" y="30"/>
                                <a:pt x="4" y="30"/>
                              </a:cubicBezTo>
                              <a:cubicBezTo>
                                <a:pt x="0" y="42"/>
                                <a:pt x="4" y="55"/>
                                <a:pt x="13" y="64"/>
                              </a:cubicBezTo>
                              <a:cubicBezTo>
                                <a:pt x="22" y="74"/>
                                <a:pt x="36" y="77"/>
                                <a:pt x="49" y="73"/>
                              </a:cubicBezTo>
                              <a:close/>
                              <a:moveTo>
                                <a:pt x="108" y="85"/>
                              </a:moveTo>
                              <a:cubicBezTo>
                                <a:pt x="107" y="86"/>
                                <a:pt x="107" y="88"/>
                                <a:pt x="107" y="89"/>
                              </a:cubicBezTo>
                              <a:cubicBezTo>
                                <a:pt x="108" y="91"/>
                                <a:pt x="108" y="91"/>
                                <a:pt x="108" y="91"/>
                              </a:cubicBezTo>
                              <a:cubicBezTo>
                                <a:pt x="106" y="92"/>
                                <a:pt x="106" y="92"/>
                                <a:pt x="106" y="92"/>
                              </a:cubicBezTo>
                              <a:cubicBezTo>
                                <a:pt x="96" y="103"/>
                                <a:pt x="96" y="103"/>
                                <a:pt x="96" y="103"/>
                              </a:cubicBezTo>
                              <a:cubicBezTo>
                                <a:pt x="93" y="105"/>
                                <a:pt x="93" y="105"/>
                                <a:pt x="93" y="105"/>
                              </a:cubicBezTo>
                              <a:cubicBezTo>
                                <a:pt x="84" y="96"/>
                                <a:pt x="84" y="96"/>
                                <a:pt x="84" y="96"/>
                              </a:cubicBezTo>
                              <a:cubicBezTo>
                                <a:pt x="78" y="102"/>
                                <a:pt x="78" y="102"/>
                                <a:pt x="78" y="102"/>
                              </a:cubicBezTo>
                              <a:cubicBezTo>
                                <a:pt x="131" y="155"/>
                                <a:pt x="131" y="155"/>
                                <a:pt x="131" y="155"/>
                              </a:cubicBezTo>
                              <a:cubicBezTo>
                                <a:pt x="134" y="158"/>
                                <a:pt x="138" y="160"/>
                                <a:pt x="143" y="160"/>
                              </a:cubicBezTo>
                              <a:cubicBezTo>
                                <a:pt x="147" y="160"/>
                                <a:pt x="151" y="158"/>
                                <a:pt x="154" y="155"/>
                              </a:cubicBezTo>
                              <a:cubicBezTo>
                                <a:pt x="161" y="148"/>
                                <a:pt x="161" y="138"/>
                                <a:pt x="154" y="131"/>
                              </a:cubicBezTo>
                              <a:lnTo>
                                <a:pt x="108" y="85"/>
                              </a:lnTo>
                              <a:close/>
                              <a:moveTo>
                                <a:pt x="148" y="149"/>
                              </a:moveTo>
                              <a:cubicBezTo>
                                <a:pt x="140" y="152"/>
                                <a:pt x="140" y="152"/>
                                <a:pt x="140" y="152"/>
                              </a:cubicBezTo>
                              <a:cubicBezTo>
                                <a:pt x="133" y="145"/>
                                <a:pt x="133" y="145"/>
                                <a:pt x="133" y="145"/>
                              </a:cubicBezTo>
                              <a:cubicBezTo>
                                <a:pt x="135" y="136"/>
                                <a:pt x="135" y="136"/>
                                <a:pt x="135" y="136"/>
                              </a:cubicBezTo>
                              <a:cubicBezTo>
                                <a:pt x="144" y="134"/>
                                <a:pt x="144" y="134"/>
                                <a:pt x="144" y="134"/>
                              </a:cubicBezTo>
                              <a:cubicBezTo>
                                <a:pt x="150" y="141"/>
                                <a:pt x="150" y="141"/>
                                <a:pt x="150" y="141"/>
                              </a:cubicBezTo>
                              <a:lnTo>
                                <a:pt x="148" y="149"/>
                              </a:lnTo>
                              <a:close/>
                              <a:moveTo>
                                <a:pt x="84" y="91"/>
                              </a:moveTo>
                              <a:cubicBezTo>
                                <a:pt x="93" y="100"/>
                                <a:pt x="93" y="100"/>
                                <a:pt x="93" y="100"/>
                              </a:cubicBezTo>
                              <a:cubicBezTo>
                                <a:pt x="103" y="90"/>
                                <a:pt x="103" y="90"/>
                                <a:pt x="103" y="90"/>
                              </a:cubicBezTo>
                              <a:cubicBezTo>
                                <a:pt x="103" y="84"/>
                                <a:pt x="104" y="79"/>
                                <a:pt x="108" y="75"/>
                              </a:cubicBezTo>
                              <a:cubicBezTo>
                                <a:pt x="112" y="72"/>
                                <a:pt x="117" y="70"/>
                                <a:pt x="122" y="70"/>
                              </a:cubicBezTo>
                              <a:cubicBezTo>
                                <a:pt x="168" y="25"/>
                                <a:pt x="168" y="25"/>
                                <a:pt x="168" y="25"/>
                              </a:cubicBezTo>
                              <a:cubicBezTo>
                                <a:pt x="142" y="0"/>
                                <a:pt x="142" y="0"/>
                                <a:pt x="142" y="0"/>
                              </a:cubicBezTo>
                              <a:cubicBezTo>
                                <a:pt x="97" y="45"/>
                                <a:pt x="97" y="45"/>
                                <a:pt x="97" y="45"/>
                              </a:cubicBezTo>
                              <a:cubicBezTo>
                                <a:pt x="98" y="50"/>
                                <a:pt x="96" y="55"/>
                                <a:pt x="92" y="59"/>
                              </a:cubicBezTo>
                              <a:cubicBezTo>
                                <a:pt x="88" y="63"/>
                                <a:pt x="83" y="65"/>
                                <a:pt x="78" y="64"/>
                              </a:cubicBezTo>
                              <a:cubicBezTo>
                                <a:pt x="68" y="75"/>
                                <a:pt x="68" y="75"/>
                                <a:pt x="68" y="75"/>
                              </a:cubicBezTo>
                              <a:cubicBezTo>
                                <a:pt x="77" y="84"/>
                                <a:pt x="77" y="84"/>
                                <a:pt x="77" y="84"/>
                              </a:cubicBezTo>
                              <a:cubicBezTo>
                                <a:pt x="32" y="128"/>
                                <a:pt x="32" y="128"/>
                                <a:pt x="32" y="128"/>
                              </a:cubicBezTo>
                              <a:cubicBezTo>
                                <a:pt x="31" y="127"/>
                                <a:pt x="31" y="127"/>
                                <a:pt x="31" y="127"/>
                              </a:cubicBezTo>
                              <a:cubicBezTo>
                                <a:pt x="22" y="134"/>
                                <a:pt x="22" y="134"/>
                                <a:pt x="22" y="134"/>
                              </a:cubicBezTo>
                              <a:cubicBezTo>
                                <a:pt x="8" y="156"/>
                                <a:pt x="8" y="156"/>
                                <a:pt x="8" y="156"/>
                              </a:cubicBezTo>
                              <a:cubicBezTo>
                                <a:pt x="11" y="160"/>
                                <a:pt x="11" y="160"/>
                                <a:pt x="11" y="160"/>
                              </a:cubicBezTo>
                              <a:cubicBezTo>
                                <a:pt x="34" y="146"/>
                                <a:pt x="34" y="146"/>
                                <a:pt x="34" y="146"/>
                              </a:cubicBezTo>
                              <a:cubicBezTo>
                                <a:pt x="41" y="137"/>
                                <a:pt x="41" y="137"/>
                                <a:pt x="41" y="137"/>
                              </a:cubicBezTo>
                              <a:cubicBezTo>
                                <a:pt x="39" y="135"/>
                                <a:pt x="39" y="135"/>
                                <a:pt x="39" y="135"/>
                              </a:cubicBezTo>
                              <a:lnTo>
                                <a:pt x="84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44" o:spid="_x0000_s1026" o:spt="100" style="position:absolute;left:0pt;margin-left:-46.4pt;margin-top:662.1pt;height:19.85pt;width:20.8pt;z-index:251671552;mso-width-relative:page;mso-height-relative:page;" fillcolor="#F8F8F8" filled="t" stroked="f" coordsize="168,160" o:gfxdata="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" path="m49,73c49,73,49,73,49,73c65,89,65,89,65,89c71,84,71,84,71,84c65,77,65,77,65,77c62,75,62,75,62,75c77,60,77,60,77,60c78,60,78,60,78,60c79,60,79,60,80,60c81,60,82,60,83,60c72,49,72,49,72,49c72,49,72,49,72,49c75,37,72,24,63,14c53,5,40,2,28,5c48,25,48,25,48,25c43,45,43,45,43,45c24,50,24,50,24,50c4,30,4,30,4,30c0,42,4,55,13,64c22,74,36,77,49,73xm108,85c107,86,107,88,107,89c108,91,108,91,108,91c106,92,106,92,106,92c96,103,96,103,96,103c93,105,93,105,93,105c84,96,84,96,84,96c78,102,78,102,78,102c131,155,131,155,131,155c134,158,138,160,143,160c147,160,151,158,154,155c161,148,161,138,154,131l108,85xm148,149c140,152,140,152,140,152c133,145,133,145,133,145c135,136,135,136,135,136c144,134,144,134,144,134c150,141,150,141,150,141l148,149xm84,91c93,100,93,100,93,100c103,90,103,90,103,90c103,84,104,79,108,75c112,72,117,70,122,70c168,25,168,25,168,25c142,0,142,0,142,0c97,45,97,45,97,45c98,50,96,55,92,59c88,63,83,65,78,64c68,75,68,75,68,75c77,84,77,84,77,84c32,128,32,128,32,128c31,127,31,127,31,127c22,134,22,134,22,134c8,156,8,156,8,156c11,160,11,160,11,160c34,146,34,146,34,146c41,137,41,137,41,137c39,135,39,135,39,135l84,91xe">
                <v:path o:connectlocs="244813,365331;244813,365331;324752,445404;354729,420381;324752,385349;309764,375340;384707,300272;389703,300272;399695,300272;414684,300272;359726,245222;359726,245222;314760,70063;139893,25022;239817,125113;214836,225204;119908,250227;19984,150136;64950,320290;244813,365331;539589,425386;534593,445404;539589,455413;529596,460418;479634,515468;464646,525477;419680,480436;389703,510463;654501,775704;714456,800727;769414,775704;769414,655595;539589,425386;739437,745677;699467,760690;664494,725658;674486,680617;719452,670608;749429,705640;739437,745677;419680,455413;464646,500454;514608,450408;539589,375340;609535,350318;839361,125113;709459,0;484631,225204;459650,295268;389703,320290;339741,375340;384707,420381;159878,640581;154882,635577;109916,670608;39969,780708;54958,800727;169870,730663;204844,685622;194851,675613;419680,455413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default"/>
          <w:lang w:val="en-US"/>
        </w:rPr>
        <w:t>gu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5987415</wp:posOffset>
                </wp:positionV>
                <wp:extent cx="6486525" cy="466090"/>
                <wp:effectExtent l="12700" t="12700" r="15875" b="165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9660" y="7089775"/>
                          <a:ext cx="6486525" cy="466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7pt;margin-top:471.45pt;height:36.7pt;width:510.75pt;z-index:251682816;mso-width-relative:page;mso-height-relative:page;" fillcolor="#000000 [3200]" filled="t" stroked="t" coordsize="21600,21600" o:gfxdata="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vQdzB9sAAAALAQAADwAAAAAAAAABACAAAAAiAAAA&#10;ZHJzL2Rvd25yZXYueG1sUEsBAhQAFAAAAAgAh07iQClJU9J2AgAAIAUAAA4AAAAAAAAAAQAgAAAA&#10;KgEAAGRycy9lMm9Eb2MueG1sUEsFBgAAAAAGAAYAWQEAABI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-884555</wp:posOffset>
                </wp:positionH>
                <wp:positionV relativeFrom="paragraph">
                  <wp:posOffset>4468495</wp:posOffset>
                </wp:positionV>
                <wp:extent cx="215900" cy="215900"/>
                <wp:effectExtent l="5080" t="4445" r="7620" b="8255"/>
                <wp:wrapNone/>
                <wp:docPr id="19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45863" y="181219"/>
                            </a:cxn>
                            <a:cxn ang="0">
                              <a:pos x="134236" y="227939"/>
                            </a:cxn>
                            <a:cxn ang="0">
                              <a:pos x="179452" y="116093"/>
                            </a:cxn>
                            <a:cxn ang="0">
                              <a:pos x="237385" y="42473"/>
                            </a:cxn>
                            <a:cxn ang="0">
                              <a:pos x="289667" y="35394"/>
                            </a:cxn>
                            <a:cxn ang="0">
                              <a:pos x="309449" y="106183"/>
                            </a:cxn>
                            <a:cxn ang="0">
                              <a:pos x="346187" y="142993"/>
                            </a:cxn>
                            <a:cxn ang="0">
                              <a:pos x="360317" y="206702"/>
                            </a:cxn>
                            <a:cxn ang="0">
                              <a:pos x="319340" y="239265"/>
                            </a:cxn>
                            <a:cxn ang="0">
                              <a:pos x="324992" y="271828"/>
                            </a:cxn>
                            <a:cxn ang="0">
                              <a:pos x="269884" y="327043"/>
                            </a:cxn>
                            <a:cxn ang="0">
                              <a:pos x="219016" y="327043"/>
                            </a:cxn>
                            <a:cxn ang="0">
                              <a:pos x="203473" y="362437"/>
                            </a:cxn>
                            <a:cxn ang="0">
                              <a:pos x="141301" y="348279"/>
                            </a:cxn>
                            <a:cxn ang="0">
                              <a:pos x="104563" y="311469"/>
                            </a:cxn>
                            <a:cxn ang="0">
                              <a:pos x="33912" y="291649"/>
                            </a:cxn>
                            <a:cxn ang="0">
                              <a:pos x="40977" y="239265"/>
                            </a:cxn>
                            <a:cxn ang="0">
                              <a:pos x="0" y="206702"/>
                            </a:cxn>
                            <a:cxn ang="0">
                              <a:pos x="12717" y="142993"/>
                            </a:cxn>
                            <a:cxn ang="0">
                              <a:pos x="49455" y="106183"/>
                            </a:cxn>
                            <a:cxn ang="0">
                              <a:pos x="69237" y="35394"/>
                            </a:cxn>
                            <a:cxn ang="0">
                              <a:pos x="122932" y="42473"/>
                            </a:cxn>
                            <a:cxn ang="0">
                              <a:pos x="155431" y="0"/>
                            </a:cxn>
                            <a:cxn ang="0">
                              <a:pos x="219016" y="14158"/>
                            </a:cxn>
                            <a:cxn ang="0">
                              <a:pos x="226081" y="67957"/>
                            </a:cxn>
                            <a:cxn ang="0">
                              <a:pos x="190756" y="46720"/>
                            </a:cxn>
                            <a:cxn ang="0">
                              <a:pos x="168148" y="46720"/>
                            </a:cxn>
                            <a:cxn ang="0">
                              <a:pos x="111628" y="80699"/>
                            </a:cxn>
                            <a:cxn ang="0">
                              <a:pos x="79128" y="65125"/>
                            </a:cxn>
                            <a:cxn ang="0">
                              <a:pos x="79128" y="111846"/>
                            </a:cxn>
                            <a:cxn ang="0">
                              <a:pos x="46629" y="169892"/>
                            </a:cxn>
                            <a:cxn ang="0">
                              <a:pos x="46629" y="192545"/>
                            </a:cxn>
                            <a:cxn ang="0">
                              <a:pos x="79128" y="250591"/>
                            </a:cxn>
                            <a:cxn ang="0">
                              <a:pos x="77715" y="267580"/>
                            </a:cxn>
                            <a:cxn ang="0">
                              <a:pos x="93259" y="284570"/>
                            </a:cxn>
                            <a:cxn ang="0">
                              <a:pos x="156844" y="301559"/>
                            </a:cxn>
                            <a:cxn ang="0">
                              <a:pos x="190756" y="334122"/>
                            </a:cxn>
                            <a:cxn ang="0">
                              <a:pos x="226081" y="294480"/>
                            </a:cxn>
                            <a:cxn ang="0">
                              <a:pos x="248689" y="283154"/>
                            </a:cxn>
                            <a:cxn ang="0">
                              <a:pos x="296732" y="281738"/>
                            </a:cxn>
                            <a:cxn ang="0">
                              <a:pos x="292493" y="229355"/>
                            </a:cxn>
                            <a:cxn ang="0">
                              <a:pos x="313688" y="192545"/>
                            </a:cxn>
                            <a:cxn ang="0">
                              <a:pos x="313688" y="169892"/>
                            </a:cxn>
                            <a:cxn ang="0">
                              <a:pos x="281189" y="111846"/>
                            </a:cxn>
                            <a:cxn ang="0">
                              <a:pos x="296732" y="80699"/>
                            </a:cxn>
                            <a:cxn ang="0">
                              <a:pos x="248689" y="80699"/>
                            </a:cxn>
                            <a:cxn ang="0">
                              <a:pos x="214777" y="147240"/>
                            </a:cxn>
                            <a:cxn ang="0">
                              <a:pos x="131410" y="181219"/>
                            </a:cxn>
                            <a:cxn ang="0">
                              <a:pos x="214777" y="215197"/>
                            </a:cxn>
                          </a:cxnLst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8F8F8">
                            <a:alpha val="100000"/>
                          </a:srgb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07" o:spid="_x0000_s1026" o:spt="100" style="position:absolute;left:0pt;margin-left:-69.65pt;margin-top:351.85pt;height:17pt;width:17pt;z-index:251677696;mso-width-relative:page;mso-height-relative:page;" fillcolor="#F8F8F8" filled="t" stroked="t" coordsize="255,256" o:gfxdata="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<v:path o:connectlocs="245863,181219;134236,227939;179452,116093;237385,42473;289667,35394;309449,106183;346187,142993;360317,206702;319340,239265;324992,271828;269884,327043;219016,327043;203473,362437;141301,348279;104563,311469;33912,291649;40977,239265;0,206702;12717,142993;49455,106183;69237,35394;122932,42473;155431,0;219016,14158;226081,67957;190756,46720;168148,46720;111628,80699;79128,65125;79128,111846;46629,169892;46629,192545;79128,250591;77715,267580;93259,284570;156844,301559;190756,334122;226081,294480;248689,283154;296732,281738;292493,229355;313688,192545;313688,169892;281189,111846;296732,80699;248689,80699;214777,147240;131410,181219;214777,215197" o:connectangles="0,0,0,0,0,0,0,0,0,0,0,0,0,0,0,0,0,0,0,0,0,0,0,0,0,0,0,0,0,0,0,0,0,0,0,0,0,0,0,0,0,0,0,0,0,0,0,0,0"/>
                <v:fill on="t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1644015</wp:posOffset>
                </wp:positionV>
                <wp:extent cx="6480175" cy="333375"/>
                <wp:effectExtent l="0" t="0" r="15875" b="9525"/>
                <wp:wrapNone/>
                <wp:docPr id="1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175" cy="333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Rectangles 58" o:spid="_x0000_s1026" o:spt="1" style="position:absolute;left:0pt;margin-left:-49.2pt;margin-top:129.45pt;height:26.25pt;width:510.25pt;z-index:251659264;mso-width-relative:page;mso-height-relative:page;" fillcolor="#000000" filled="t" stroked="f" coordsize="21600,21600" o:gfxdata="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tVZRXbAAAADAEAAA8AAAAAAAAAAQAgAAAAIgAAAGRycy9kb3ducmV2LnhtbFBLAQIUABQA&#10;AAAIAIdO4kAjVj5KtAEAAHIDAAAOAAAAAAAAAAEAIAAAACoBAABkcnMvZTJvRG9jLnhtbFBLBQYA&#10;AAAABgAGAFkBAABQ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1728470</wp:posOffset>
                </wp:positionV>
                <wp:extent cx="288290" cy="215900"/>
                <wp:effectExtent l="0" t="0" r="17145" b="13335"/>
                <wp:wrapNone/>
                <wp:docPr id="14" name="Freeform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782" y="120496"/>
                            </a:cxn>
                            <a:cxn ang="0">
                              <a:pos x="5652" y="175782"/>
                            </a:cxn>
                            <a:cxn ang="0">
                              <a:pos x="19782" y="164441"/>
                            </a:cxn>
                            <a:cxn ang="0">
                              <a:pos x="28260" y="181452"/>
                            </a:cxn>
                            <a:cxn ang="0">
                              <a:pos x="36738" y="164441"/>
                            </a:cxn>
                            <a:cxn ang="0">
                              <a:pos x="49455" y="175782"/>
                            </a:cxn>
                            <a:cxn ang="0">
                              <a:pos x="36738" y="120496"/>
                            </a:cxn>
                            <a:cxn ang="0">
                              <a:pos x="96085" y="117661"/>
                            </a:cxn>
                            <a:cxn ang="0">
                              <a:pos x="96085" y="181452"/>
                            </a:cxn>
                            <a:cxn ang="0">
                              <a:pos x="96085" y="182870"/>
                            </a:cxn>
                            <a:cxn ang="0">
                              <a:pos x="186517" y="218310"/>
                            </a:cxn>
                            <a:cxn ang="0">
                              <a:pos x="278363" y="182870"/>
                            </a:cxn>
                            <a:cxn ang="0">
                              <a:pos x="278363" y="181452"/>
                            </a:cxn>
                            <a:cxn ang="0">
                              <a:pos x="278363" y="117661"/>
                            </a:cxn>
                            <a:cxn ang="0">
                              <a:pos x="367382" y="79385"/>
                            </a:cxn>
                            <a:cxn ang="0">
                              <a:pos x="192169" y="1418"/>
                            </a:cxn>
                            <a:cxn ang="0">
                              <a:pos x="15543" y="62374"/>
                            </a:cxn>
                            <a:cxn ang="0">
                              <a:pos x="15543" y="87891"/>
                            </a:cxn>
                            <a:cxn ang="0">
                              <a:pos x="98911" y="89309"/>
                            </a:cxn>
                            <a:cxn ang="0">
                              <a:pos x="60759" y="75133"/>
                            </a:cxn>
                            <a:cxn ang="0">
                              <a:pos x="313688" y="75133"/>
                            </a:cxn>
                            <a:cxn ang="0">
                              <a:pos x="248689" y="72297"/>
                            </a:cxn>
                            <a:cxn ang="0">
                              <a:pos x="125758" y="72297"/>
                            </a:cxn>
                            <a:cxn ang="0">
                              <a:pos x="261406" y="160189"/>
                            </a:cxn>
                            <a:cxn ang="0">
                              <a:pos x="248689" y="153101"/>
                            </a:cxn>
                            <a:cxn ang="0">
                              <a:pos x="125758" y="153101"/>
                            </a:cxn>
                            <a:cxn ang="0">
                              <a:pos x="113041" y="100649"/>
                            </a:cxn>
                            <a:cxn ang="0">
                              <a:pos x="186517" y="79385"/>
                            </a:cxn>
                            <a:cxn ang="0">
                              <a:pos x="261406" y="100649"/>
                            </a:cxn>
                            <a:cxn ang="0">
                              <a:pos x="243037" y="170112"/>
                            </a:cxn>
                            <a:cxn ang="0">
                              <a:pos x="261406" y="181452"/>
                            </a:cxn>
                            <a:cxn ang="0">
                              <a:pos x="261406" y="181452"/>
                            </a:cxn>
                            <a:cxn ang="0">
                              <a:pos x="186517" y="201299"/>
                            </a:cxn>
                            <a:cxn ang="0">
                              <a:pos x="113041" y="181452"/>
                            </a:cxn>
                            <a:cxn ang="0">
                              <a:pos x="113041" y="181452"/>
                            </a:cxn>
                            <a:cxn ang="0">
                              <a:pos x="186517" y="161606"/>
                            </a:cxn>
                          </a:cxnLst>
                          <a:pathLst>
                            <a:path w="261" h="154">
                              <a:moveTo>
                                <a:pt x="14" y="63"/>
                              </a:move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0" y="119"/>
                                <a:pt x="1" y="123"/>
                                <a:pt x="4" y="124"/>
                              </a:cubicBezTo>
                              <a:cubicBezTo>
                                <a:pt x="7" y="125"/>
                                <a:pt x="11" y="124"/>
                                <a:pt x="12" y="121"/>
                              </a:cubicBezTo>
                              <a:cubicBezTo>
                                <a:pt x="14" y="116"/>
                                <a:pt x="14" y="116"/>
                                <a:pt x="14" y="116"/>
                              </a:cubicBezTo>
                              <a:cubicBezTo>
                                <a:pt x="14" y="122"/>
                                <a:pt x="14" y="122"/>
                                <a:pt x="14" y="122"/>
                              </a:cubicBezTo>
                              <a:cubicBezTo>
                                <a:pt x="14" y="125"/>
                                <a:pt x="16" y="128"/>
                                <a:pt x="20" y="128"/>
                              </a:cubicBezTo>
                              <a:cubicBezTo>
                                <a:pt x="23" y="128"/>
                                <a:pt x="26" y="125"/>
                                <a:pt x="26" y="122"/>
                              </a:cubicBezTo>
                              <a:cubicBezTo>
                                <a:pt x="26" y="116"/>
                                <a:pt x="26" y="116"/>
                                <a:pt x="26" y="116"/>
                              </a:cubicBezTo>
                              <a:cubicBezTo>
                                <a:pt x="28" y="121"/>
                                <a:pt x="28" y="121"/>
                                <a:pt x="28" y="121"/>
                              </a:cubicBezTo>
                              <a:cubicBezTo>
                                <a:pt x="29" y="124"/>
                                <a:pt x="32" y="125"/>
                                <a:pt x="35" y="124"/>
                              </a:cubicBezTo>
                              <a:cubicBezTo>
                                <a:pt x="38" y="123"/>
                                <a:pt x="40" y="119"/>
                                <a:pt x="39" y="116"/>
                              </a:cubicBezTo>
                              <a:cubicBezTo>
                                <a:pt x="26" y="85"/>
                                <a:pt x="26" y="85"/>
                                <a:pt x="26" y="85"/>
                              </a:cubicBezTo>
                              <a:cubicBezTo>
                                <a:pt x="26" y="67"/>
                                <a:pt x="26" y="67"/>
                                <a:pt x="26" y="67"/>
                              </a:cubicBezTo>
                              <a:cubicBezTo>
                                <a:pt x="68" y="83"/>
                                <a:pt x="68" y="83"/>
                                <a:pt x="68" y="83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37"/>
                                <a:pt x="76" y="144"/>
                                <a:pt x="89" y="148"/>
                              </a:cubicBezTo>
                              <a:cubicBezTo>
                                <a:pt x="100" y="152"/>
                                <a:pt x="116" y="154"/>
                                <a:pt x="132" y="154"/>
                              </a:cubicBezTo>
                              <a:cubicBezTo>
                                <a:pt x="149" y="154"/>
                                <a:pt x="164" y="152"/>
                                <a:pt x="176" y="148"/>
                              </a:cubicBezTo>
                              <a:cubicBezTo>
                                <a:pt x="188" y="144"/>
                                <a:pt x="197" y="137"/>
                                <a:pt x="197" y="129"/>
                              </a:cubicBezTo>
                              <a:cubicBezTo>
                                <a:pt x="197" y="129"/>
                                <a:pt x="197" y="129"/>
                                <a:pt x="197" y="129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83"/>
                                <a:pt x="197" y="83"/>
                                <a:pt x="197" y="83"/>
                              </a:cubicBezTo>
                              <a:cubicBezTo>
                                <a:pt x="254" y="62"/>
                                <a:pt x="254" y="62"/>
                                <a:pt x="254" y="62"/>
                              </a:cubicBezTo>
                              <a:cubicBezTo>
                                <a:pt x="256" y="61"/>
                                <a:pt x="259" y="59"/>
                                <a:pt x="260" y="56"/>
                              </a:cubicBezTo>
                              <a:cubicBezTo>
                                <a:pt x="261" y="51"/>
                                <a:pt x="259" y="45"/>
                                <a:pt x="254" y="44"/>
                              </a:cubicBezTo>
                              <a:cubicBezTo>
                                <a:pt x="136" y="1"/>
                                <a:pt x="136" y="1"/>
                                <a:pt x="136" y="1"/>
                              </a:cubicBezTo>
                              <a:cubicBezTo>
                                <a:pt x="134" y="0"/>
                                <a:pt x="131" y="0"/>
                                <a:pt x="129" y="1"/>
                              </a:cubicBezTo>
                              <a:cubicBezTo>
                                <a:pt x="11" y="44"/>
                                <a:pt x="11" y="44"/>
                                <a:pt x="11" y="44"/>
                              </a:cubicBezTo>
                              <a:cubicBezTo>
                                <a:pt x="8" y="45"/>
                                <a:pt x="6" y="47"/>
                                <a:pt x="5" y="49"/>
                              </a:cubicBezTo>
                              <a:cubicBezTo>
                                <a:pt x="3" y="55"/>
                                <a:pt x="6" y="60"/>
                                <a:pt x="11" y="62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lose/>
                              <a:moveTo>
                                <a:pt x="70" y="63"/>
                              </a:moveTo>
                              <a:cubicBezTo>
                                <a:pt x="70" y="63"/>
                                <a:pt x="70" y="63"/>
                                <a:pt x="70" y="63"/>
                              </a:cubicBezTo>
                              <a:cubicBezTo>
                                <a:pt x="43" y="53"/>
                                <a:pt x="43" y="53"/>
                                <a:pt x="43" y="53"/>
                              </a:cubicBezTo>
                              <a:cubicBezTo>
                                <a:pt x="132" y="21"/>
                                <a:pt x="132" y="21"/>
                                <a:pt x="132" y="21"/>
                              </a:cubicBezTo>
                              <a:cubicBezTo>
                                <a:pt x="222" y="53"/>
                                <a:pt x="222" y="53"/>
                                <a:pt x="222" y="53"/>
                              </a:cubicBezTo>
                              <a:cubicBezTo>
                                <a:pt x="194" y="63"/>
                                <a:pt x="194" y="63"/>
                                <a:pt x="194" y="63"/>
                              </a:cubicBezTo>
                              <a:cubicBezTo>
                                <a:pt x="191" y="58"/>
                                <a:pt x="184" y="54"/>
                                <a:pt x="176" y="51"/>
                              </a:cubicBezTo>
                              <a:cubicBezTo>
                                <a:pt x="164" y="47"/>
                                <a:pt x="149" y="45"/>
                                <a:pt x="132" y="45"/>
                              </a:cubicBezTo>
                              <a:cubicBezTo>
                                <a:pt x="116" y="45"/>
                                <a:pt x="100" y="47"/>
                                <a:pt x="89" y="51"/>
                              </a:cubicBezTo>
                              <a:cubicBezTo>
                                <a:pt x="80" y="54"/>
                                <a:pt x="74" y="58"/>
                                <a:pt x="70" y="63"/>
                              </a:cubicBezTo>
                              <a:close/>
                              <a:moveTo>
                                <a:pt x="185" y="113"/>
                              </a:move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ubicBezTo>
                                <a:pt x="182" y="111"/>
                                <a:pt x="179" y="110"/>
                                <a:pt x="176" y="108"/>
                              </a:cubicBezTo>
                              <a:cubicBezTo>
                                <a:pt x="164" y="105"/>
                                <a:pt x="149" y="102"/>
                                <a:pt x="132" y="102"/>
                              </a:cubicBezTo>
                              <a:cubicBezTo>
                                <a:pt x="116" y="102"/>
                                <a:pt x="100" y="105"/>
                                <a:pt x="89" y="108"/>
                              </a:cubicBezTo>
                              <a:cubicBezTo>
                                <a:pt x="86" y="110"/>
                                <a:pt x="83" y="111"/>
                                <a:pt x="80" y="113"/>
                              </a:cubicBezTo>
                              <a:cubicBezTo>
                                <a:pt x="80" y="71"/>
                                <a:pt x="80" y="71"/>
                                <a:pt x="80" y="71"/>
                              </a:cubicBezTo>
                              <a:cubicBezTo>
                                <a:pt x="80" y="68"/>
                                <a:pt x="85" y="65"/>
                                <a:pt x="93" y="62"/>
                              </a:cubicBezTo>
                              <a:cubicBezTo>
                                <a:pt x="103" y="58"/>
                                <a:pt x="117" y="56"/>
                                <a:pt x="132" y="56"/>
                              </a:cubicBezTo>
                              <a:cubicBezTo>
                                <a:pt x="148" y="56"/>
                                <a:pt x="162" y="58"/>
                                <a:pt x="172" y="62"/>
                              </a:cubicBezTo>
                              <a:cubicBezTo>
                                <a:pt x="180" y="65"/>
                                <a:pt x="185" y="68"/>
                                <a:pt x="185" y="71"/>
                              </a:cubicBez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lose/>
                              <a:moveTo>
                                <a:pt x="172" y="120"/>
                              </a:moveTo>
                              <a:cubicBezTo>
                                <a:pt x="172" y="120"/>
                                <a:pt x="172" y="120"/>
                                <a:pt x="172" y="120"/>
                              </a:cubicBezTo>
                              <a:cubicBezTo>
                                <a:pt x="180" y="122"/>
                                <a:pt x="185" y="125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31"/>
                                <a:pt x="180" y="134"/>
                                <a:pt x="172" y="137"/>
                              </a:cubicBezTo>
                              <a:cubicBezTo>
                                <a:pt x="162" y="140"/>
                                <a:pt x="148" y="142"/>
                                <a:pt x="132" y="142"/>
                              </a:cubicBezTo>
                              <a:cubicBezTo>
                                <a:pt x="117" y="142"/>
                                <a:pt x="103" y="140"/>
                                <a:pt x="93" y="137"/>
                              </a:cubicBezTo>
                              <a:cubicBezTo>
                                <a:pt x="85" y="134"/>
                                <a:pt x="80" y="131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5"/>
                                <a:pt x="85" y="122"/>
                                <a:pt x="93" y="120"/>
                              </a:cubicBezTo>
                              <a:cubicBezTo>
                                <a:pt x="103" y="116"/>
                                <a:pt x="117" y="114"/>
                                <a:pt x="132" y="114"/>
                              </a:cubicBezTo>
                              <a:cubicBezTo>
                                <a:pt x="148" y="114"/>
                                <a:pt x="162" y="116"/>
                                <a:pt x="172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8F8F8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99" o:spid="_x0000_s1026" o:spt="100" style="position:absolute;left:0pt;margin-left:-47.7pt;margin-top:136.1pt;height:17pt;width:22.7pt;z-index:251672576;mso-width-relative:page;mso-height-relative:page;" fillcolor="#F8F8F8" filled="t" stroked="f" coordsize="261,154" o:gfxdata="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<v:path o:connectlocs="19782,120496;5652,175782;19782,164441;28260,181452;36738,164441;49455,175782;36738,120496;96085,117661;96085,181452;96085,182870;186517,218310;278363,182870;278363,181452;278363,117661;367382,79385;192169,1418;15543,62374;15543,87891;98911,89309;60759,75133;313688,75133;248689,72297;125758,72297;261406,160189;248689,153101;125758,153101;113041,100649;186517,79385;261406,100649;243037,170112;261406,181452;261406,181452;186517,201299;113041,181452;113041,181452;186517,161606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1582420</wp:posOffset>
                </wp:positionV>
                <wp:extent cx="1544955" cy="51943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955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Microsoft JhengHei" w:hAnsi="Microsoft JhengHei" w:eastAsia="Microsoft JhengHei"/>
                                <w:b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icrosoft JhengHei" w:hAnsi="Microsoft JhengHei" w:eastAsia="Microsoft JhengHei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Education</w:t>
                            </w:r>
                            <w:r>
                              <w:rPr>
                                <w:rFonts w:hint="eastAsia" w:ascii="Microsoft JhengHei" w:hAnsi="Microsoft JhengHei" w:eastAsia="Microsoft JhengHei"/>
                                <w:b/>
                                <w:color w:val="FFFFFF"/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Microsoft YaHei" w:hAnsi="Microsoft YaHei" w:eastAsia="Microsoft YaHei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15.1pt;margin-top:124.6pt;height:40.9pt;width:121.65pt;z-index:251664384;mso-width-relative:page;mso-height-relative:page;" filled="f" stroked="f" coordsize="21600,21600" o:gfxdata="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C68cAdgAAAALAQAADwAAAAAAAAABACAAAAAiAAAAZHJzL2Rvd25yZXYueG1sUEsBAhQA&#10;FAAAAAgAh07iQAQPMf65AQAAXQ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Microsoft JhengHei" w:hAnsi="Microsoft JhengHei" w:eastAsia="Microsoft JhengHei"/>
                          <w:b/>
                          <w:color w:val="FFFFFF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Microsoft JhengHei" w:hAnsi="Microsoft JhengHei" w:eastAsia="Microsoft JhengHei"/>
                          <w:b/>
                          <w:color w:val="FFFFFF"/>
                          <w:sz w:val="36"/>
                          <w:szCs w:val="36"/>
                        </w:rPr>
                        <w:t>Education</w:t>
                      </w:r>
                      <w:r>
                        <w:rPr>
                          <w:rFonts w:hint="eastAsia" w:ascii="Microsoft JhengHei" w:hAnsi="Microsoft JhengHei" w:eastAsia="Microsoft JhengHei"/>
                          <w:b/>
                          <w:color w:val="FFFFFF"/>
                          <w:sz w:val="36"/>
                          <w:szCs w:val="36"/>
                        </w:rPr>
                        <w:t xml:space="preserve">   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Microsoft YaHei" w:hAnsi="Microsoft YaHei" w:eastAsia="Microsoft YaHei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2137410</wp:posOffset>
                </wp:positionV>
                <wp:extent cx="6565900" cy="1473200"/>
                <wp:effectExtent l="0" t="0" r="0" b="0"/>
                <wp:wrapNone/>
                <wp:docPr id="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0" cy="147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3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513"/>
                              <w:gridCol w:w="3062"/>
                              <w:gridCol w:w="1964"/>
                              <w:gridCol w:w="2513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513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M.Sc Biotechnology</w:t>
                                  </w:r>
                                </w:p>
                              </w:tc>
                              <w:tc>
                                <w:tcPr>
                                  <w:tcW w:w="3062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C.G.Bhakta Institute of BIotechnology,Gujarat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513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B.Sc MIcrobiology</w:t>
                                  </w:r>
                                </w:p>
                              </w:tc>
                              <w:tc>
                                <w:tcPr>
                                  <w:tcW w:w="3062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Lords Universal College,Mumbai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2019-2022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CGPA-8.63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513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HSC</w:t>
                                  </w:r>
                                </w:p>
                              </w:tc>
                              <w:tc>
                                <w:tcPr>
                                  <w:tcW w:w="3062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Saraf Junior College,Mumbai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2017-2019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56%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513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SSC</w:t>
                                  </w:r>
                                </w:p>
                              </w:tc>
                              <w:tc>
                                <w:tcPr>
                                  <w:tcW w:w="3062" w:type="dxa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St.Paul Public HIgh School,Gujarat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2016-2017</w:t>
                                  </w:r>
                                </w:p>
                              </w:tc>
                              <w:tc>
                                <w:tcPr>
                                  <w:tcW w:w="2513" w:type="dxa"/>
                                </w:tcPr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72%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53.75pt;margin-top:168.3pt;height:116pt;width:517pt;z-index:251661312;mso-width-relative:page;mso-height-relative:page;" filled="f" stroked="f" coordsize="21600,21600" o:gfxdata="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Ri1tO9kAAAAMAQAADwAAAAAAAAABACAAAAAiAAAA&#10;ZHJzL2Rvd25yZXYueG1sUEsBAhQAFAAAAAgAh07iQMSFNdDNAQAAgwMAAA4AAAAAAAAAAQAgAAAA&#10;KAEAAGRycy9lMm9Eb2MueG1sUEsFBgAAAAAGAAYAWQEAAG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13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513"/>
                        <w:gridCol w:w="3062"/>
                        <w:gridCol w:w="1964"/>
                        <w:gridCol w:w="2513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c>
                          <w:tcPr>
                            <w:tcW w:w="2513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M.Sc Biotechnology</w:t>
                            </w:r>
                          </w:p>
                        </w:tc>
                        <w:tc>
                          <w:tcPr>
                            <w:tcW w:w="3062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C.G.Bhakta Institute of BIotechnology,Gujarat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2513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513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B.Sc MIcrobiology</w:t>
                            </w:r>
                          </w:p>
                        </w:tc>
                        <w:tc>
                          <w:tcPr>
                            <w:tcW w:w="3062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Lords Universal College,Mumbai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2019-2022</w:t>
                            </w:r>
                          </w:p>
                        </w:tc>
                        <w:tc>
                          <w:tcPr>
                            <w:tcW w:w="2513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CGPA-8.63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513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HSC</w:t>
                            </w:r>
                          </w:p>
                        </w:tc>
                        <w:tc>
                          <w:tcPr>
                            <w:tcW w:w="3062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Saraf Junior College,Mumbai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2017-2019</w:t>
                            </w:r>
                          </w:p>
                        </w:tc>
                        <w:tc>
                          <w:tcPr>
                            <w:tcW w:w="2513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56%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513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SSC</w:t>
                            </w:r>
                          </w:p>
                        </w:tc>
                        <w:tc>
                          <w:tcPr>
                            <w:tcW w:w="3062" w:type="dxa"/>
                          </w:tcPr>
                          <w:p>
                            <w:pPr>
                              <w:jc w:val="left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St.Paul Public HIgh School,Gujarat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2016-2017</w:t>
                            </w:r>
                          </w:p>
                        </w:tc>
                        <w:tc>
                          <w:tcPr>
                            <w:tcW w:w="2513" w:type="dxa"/>
                          </w:tcPr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72%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-694055</wp:posOffset>
                </wp:positionH>
                <wp:positionV relativeFrom="paragraph">
                  <wp:posOffset>3858260</wp:posOffset>
                </wp:positionV>
                <wp:extent cx="6484620" cy="464185"/>
                <wp:effectExtent l="0" t="0" r="0" b="0"/>
                <wp:wrapNone/>
                <wp:docPr id="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4620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3"/>
                              <w:tblW w:w="10168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16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168" w:type="dxa"/>
                                  <w:shd w:val="clear" w:color="auto" w:fill="000000" w:themeFill="text1"/>
                                </w:tcPr>
                                <w:p>
                                  <w:pPr>
                                    <w:rPr>
                                      <w:rFonts w:hint="default"/>
                                      <w:highlight w:val="black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icrosoft JhengHei" w:hAnsi="Microsoft JhengHei" w:eastAsia="Microsoft JhengHei"/>
                                      <w:b/>
                                      <w:color w:val="FFFFFF"/>
                                      <w:sz w:val="36"/>
                                      <w:szCs w:val="36"/>
                                      <w:lang w:val="en-US"/>
                                    </w:rPr>
                                    <w:t>Languages</w:t>
                                  </w:r>
                                  <w:r>
                                    <w:rPr>
                                      <w:rFonts w:hint="eastAsia" w:ascii="Microsoft JhengHei" w:hAnsi="Microsoft JhengHei" w:eastAsia="Microsoft JhengHei"/>
                                      <w:b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  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54.65pt;margin-top:303.8pt;height:36.55pt;width:510.6pt;z-index:251663360;mso-width-relative:page;mso-height-relative:page;" filled="f" stroked="f" coordsize="21600,21600" o:gfxdata="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kZ2xXaAAAADAEAAA8AAAAAAAAAAQAgAAAAIgAA&#10;AGRycy9kb3ducmV2LnhtbFBLAQIUABQAAAAIAIdO4kDZWBY9zQEAAIIDAAAOAAAAAAAAAAEAIAAA&#10;ACkBAABkcnMvZTJvRG9jLnhtbFBLBQYAAAAABgAGAFkBAAB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13"/>
                        <w:tblW w:w="10168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16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168" w:type="dxa"/>
                            <w:shd w:val="clear" w:color="auto" w:fill="000000" w:themeFill="text1"/>
                          </w:tcPr>
                          <w:p>
                            <w:pPr>
                              <w:rPr>
                                <w:rFonts w:hint="default"/>
                                <w:highlight w:val="black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JhengHei" w:hAnsi="Microsoft JhengHei" w:eastAsia="Microsoft JhengHei"/>
                                <w:b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Languages</w:t>
                            </w:r>
                            <w:r>
                              <w:rPr>
                                <w:rFonts w:hint="eastAsia" w:ascii="Microsoft JhengHei" w:hAnsi="Microsoft JhengHei" w:eastAsia="Microsoft JhengHei"/>
                                <w:b/>
                                <w:color w:val="FFFFFF"/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4498975</wp:posOffset>
                </wp:positionV>
                <wp:extent cx="1617345" cy="1522095"/>
                <wp:effectExtent l="0" t="0" r="0" b="0"/>
                <wp:wrapNone/>
                <wp:docPr id="2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152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560" w:lineRule="exact"/>
                              <w:ind w:left="420" w:leftChars="0" w:hanging="420" w:firstLineChars="0"/>
                              <w:rPr>
                                <w:rFonts w:hint="default" w:ascii="Microsoft JhengHei" w:hAnsi="Microsoft JhengHei" w:eastAsia="Microsoft JhengHei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JhengHei" w:hAnsi="Microsoft JhengHei" w:eastAsia="Microsoft JhengHei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English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560" w:lineRule="exact"/>
                              <w:ind w:left="420" w:leftChars="0" w:hanging="420" w:firstLineChars="0"/>
                              <w:rPr>
                                <w:rFonts w:hint="default" w:ascii="Microsoft JhengHei" w:hAnsi="Microsoft JhengHei" w:eastAsia="Microsoft JhengHei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JhengHei" w:hAnsi="Microsoft JhengHei" w:eastAsia="Microsoft JhengHei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Hindi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560" w:lineRule="exact"/>
                              <w:ind w:left="420" w:leftChars="0" w:hanging="420" w:firstLineChars="0"/>
                              <w:rPr>
                                <w:rFonts w:hint="default" w:ascii="Microsoft JhengHei" w:hAnsi="Microsoft JhengHei" w:eastAsia="Microsoft JhengHei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JhengHei" w:hAnsi="Microsoft JhengHei" w:eastAsia="Microsoft JhengHei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Gujarati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int="default" w:ascii="Microsoft JhengHei" w:hAnsi="Microsoft JhengHei" w:eastAsia="Microsoft JhengHei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int="default" w:ascii="Microsoft JhengHei" w:hAnsi="Microsoft JhengHei" w:eastAsia="Microsoft JhengHei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420" w:leftChars="0" w:hanging="420" w:firstLineChars="0"/>
                              <w:rPr>
                                <w:rFonts w:ascii="Microsoft YaHei" w:hAnsi="Microsoft YaHei" w:eastAsia="Microsoft YaHei"/>
                                <w:color w:val="FFFFFF"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48.1pt;margin-top:354.25pt;height:119.85pt;width:127.35pt;z-index:251678720;mso-width-relative:page;mso-height-relative:page;" filled="f" stroked="f" coordsize="21600,21600" o:gfxdata="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80MJtgAAAALAQAADwAAAAAAAAABACAAAAAiAAAA&#10;ZHJzL2Rvd25yZXYueG1sUEsBAhQAFAAAAAgAh07iQHOys8TOAQAAhAMAAA4AAAAAAAAAAQAgAAAA&#10;JwEAAGRycy9lMm9Eb2MueG1sUEsFBgAAAAAGAAYAWQEAAG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560" w:lineRule="exact"/>
                        <w:ind w:left="420" w:leftChars="0" w:hanging="420" w:firstLineChars="0"/>
                        <w:rPr>
                          <w:rFonts w:hint="default" w:ascii="Microsoft JhengHei" w:hAnsi="Microsoft JhengHei" w:eastAsia="Microsoft JhengHei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JhengHei" w:hAnsi="Microsoft JhengHei" w:eastAsia="Microsoft JhengHei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English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560" w:lineRule="exact"/>
                        <w:ind w:left="420" w:leftChars="0" w:hanging="420" w:firstLineChars="0"/>
                        <w:rPr>
                          <w:rFonts w:hint="default" w:ascii="Microsoft JhengHei" w:hAnsi="Microsoft JhengHei" w:eastAsia="Microsoft JhengHei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JhengHei" w:hAnsi="Microsoft JhengHei" w:eastAsia="Microsoft JhengHei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Hindi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560" w:lineRule="exact"/>
                        <w:ind w:left="420" w:leftChars="0" w:hanging="420" w:firstLineChars="0"/>
                        <w:rPr>
                          <w:rFonts w:hint="default" w:ascii="Microsoft JhengHei" w:hAnsi="Microsoft JhengHei" w:eastAsia="Microsoft JhengHei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JhengHei" w:hAnsi="Microsoft JhengHei" w:eastAsia="Microsoft JhengHei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Gujarati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int="default" w:ascii="Microsoft JhengHei" w:hAnsi="Microsoft JhengHei" w:eastAsia="Microsoft JhengHei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int="default" w:ascii="Microsoft JhengHei" w:hAnsi="Microsoft JhengHei" w:eastAsia="Microsoft JhengHei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420" w:leftChars="0" w:hanging="420" w:firstLineChars="0"/>
                        <w:rPr>
                          <w:rFonts w:ascii="Microsoft YaHei" w:hAnsi="Microsoft YaHei" w:eastAsia="Microsoft YaHei"/>
                          <w:color w:val="FFFFFF"/>
                          <w:kern w:val="2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-785495</wp:posOffset>
                </wp:positionH>
                <wp:positionV relativeFrom="paragraph">
                  <wp:posOffset>6863715</wp:posOffset>
                </wp:positionV>
                <wp:extent cx="6541135" cy="1626870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860" cy="1069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Team Work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Attention to Detail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Adaptability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Time Management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1.85pt;margin-top:540.45pt;height:128.1pt;width:515.05pt;z-index:251662336;mso-width-relative:page;mso-height-relative:page;" filled="f" stroked="f" coordsize="21600,21600" o:gfxdata="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N2j+52gAAAA4BAAAPAAAAAAAAAAEAIAAAACIAAABkcnMvZG93bnJldi54bWxQSwEC&#10;FAAUAAAACACHTuJAJeaanSsCAAA6BAAADgAAAAAAAAABACAAAAAp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Team Work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Attention to Detail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Adaptability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Time Management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Microsoft YaHei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Kozuka Gothic Pro B">
    <w:altName w:val="MS Gothic"/>
    <w:panose1 w:val="00000000000000000000"/>
    <w:charset w:val="80"/>
    <w:family w:val="swiss"/>
    <w:pitch w:val="default"/>
    <w:sig w:usb0="00000000" w:usb1="00000000" w:usb2="00000012" w:usb3="00000000" w:csb0="00020005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81295"/>
    <w:multiLevelType w:val="singleLevel"/>
    <w:tmpl w:val="E7F812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576F134"/>
    <w:multiLevelType w:val="singleLevel"/>
    <w:tmpl w:val="5576F1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046DF"/>
    <w:rsid w:val="00054CCB"/>
    <w:rsid w:val="000721C0"/>
    <w:rsid w:val="00110BF2"/>
    <w:rsid w:val="001B69FE"/>
    <w:rsid w:val="00277CF1"/>
    <w:rsid w:val="00282D26"/>
    <w:rsid w:val="00296131"/>
    <w:rsid w:val="002A2F52"/>
    <w:rsid w:val="002B1306"/>
    <w:rsid w:val="003C3585"/>
    <w:rsid w:val="00506850"/>
    <w:rsid w:val="005F224E"/>
    <w:rsid w:val="00601118"/>
    <w:rsid w:val="00690516"/>
    <w:rsid w:val="00781922"/>
    <w:rsid w:val="00781F0E"/>
    <w:rsid w:val="007916BC"/>
    <w:rsid w:val="007A7CFD"/>
    <w:rsid w:val="008143D6"/>
    <w:rsid w:val="0083777F"/>
    <w:rsid w:val="008D712D"/>
    <w:rsid w:val="00905AE4"/>
    <w:rsid w:val="00A97073"/>
    <w:rsid w:val="00B759CA"/>
    <w:rsid w:val="00C1483D"/>
    <w:rsid w:val="00CC1F39"/>
    <w:rsid w:val="00CF4D00"/>
    <w:rsid w:val="00D77FFC"/>
    <w:rsid w:val="00E43123"/>
    <w:rsid w:val="00E8372E"/>
    <w:rsid w:val="00EA3DBD"/>
    <w:rsid w:val="00F34B2E"/>
    <w:rsid w:val="1945415A"/>
    <w:rsid w:val="212046DF"/>
    <w:rsid w:val="29404D30"/>
    <w:rsid w:val="2AE305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styleId="10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styleId="12">
    <w:name w:val="Subtitle"/>
    <w:basedOn w:val="1"/>
    <w:next w:val="1"/>
    <w:link w:val="18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13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5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link w:val="3"/>
    <w:uiPriority w:val="9"/>
    <w:rPr>
      <w:rFonts w:ascii="Cambria" w:hAnsi="Cambria" w:eastAsia="SimSun" w:cs="Times New Roman"/>
      <w:b/>
      <w:bCs/>
      <w:kern w:val="2"/>
      <w:sz w:val="32"/>
      <w:szCs w:val="32"/>
    </w:rPr>
  </w:style>
  <w:style w:type="character" w:customStyle="1" w:styleId="17">
    <w:name w:val="标题 Char"/>
    <w:link w:val="14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8">
    <w:name w:val="副标题 Char"/>
    <w:link w:val="12"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styleId="19">
    <w:name w:val="No Spacing"/>
    <w:qFormat/>
    <w:uiPriority w:val="1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customStyle="1" w:styleId="20">
    <w:name w:val="页眉 Char"/>
    <w:link w:val="8"/>
    <w:qFormat/>
    <w:uiPriority w:val="99"/>
    <w:rPr>
      <w:kern w:val="2"/>
      <w:sz w:val="18"/>
      <w:szCs w:val="18"/>
    </w:rPr>
  </w:style>
  <w:style w:type="character" w:customStyle="1" w:styleId="21">
    <w:name w:val="页脚 Char"/>
    <w:link w:val="7"/>
    <w:uiPriority w:val="99"/>
    <w:rPr>
      <w:kern w:val="2"/>
      <w:sz w:val="18"/>
      <w:szCs w:val="18"/>
    </w:rPr>
  </w:style>
  <w:style w:type="character" w:customStyle="1" w:styleId="22">
    <w:name w:val="批注框文本 Char"/>
    <w:link w:val="6"/>
    <w:semiHidden/>
    <w:uiPriority w:val="99"/>
    <w:rPr>
      <w:kern w:val="2"/>
      <w:sz w:val="18"/>
      <w:szCs w:val="18"/>
    </w:rPr>
  </w:style>
  <w:style w:type="character" w:customStyle="1" w:styleId="23">
    <w:name w:val="HTML 预设格式 Char"/>
    <w:link w:val="9"/>
    <w:semiHidden/>
    <w:uiPriority w:val="99"/>
    <w:rPr>
      <w:rFonts w:ascii="SimSun" w:hAnsi="SimSun" w:cs="SimSun"/>
      <w:sz w:val="24"/>
      <w:szCs w:val="24"/>
    </w:rPr>
  </w:style>
  <w:style w:type="character" w:customStyle="1" w:styleId="24">
    <w:name w:val="times"/>
    <w:basedOn w:val="4"/>
    <w:uiPriority w:val="0"/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tahoma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AppData\Roaming\kingsoft\office6\templates\download\pc_511811\Black%20Style%20Resume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 Style Resume.doc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2022-11-17T09:08:00Z</dcterms:created>
  <dc:creator>123</dc:creator>
  <cp:lastModifiedBy>123</cp:lastModifiedBy>
  <dcterms:modified xsi:type="dcterms:W3CDTF">2022-11-19T08:01:22Z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CE7282B0525741C497418FB543ADF79F</vt:lpwstr>
  </property>
</Properties>
</file>